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Content>
        <w:p w:rsidR="00BE45DD" w:rsidRDefault="00B05C2E" w:rsidP="00B72E2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5877" w:rsidRPr="00183851" w:rsidRDefault="006D5877">
                                <w:pPr>
                                  <w:pStyle w:val="Subtitle"/>
                                  <w:rPr>
                                    <w:lang w:val="es-MX"/>
                                  </w:rPr>
                                </w:pPr>
                                <w:r w:rsidRPr="00183851">
                                  <w:rPr>
                                    <w:lang w:val="es-MX"/>
                                  </w:rPr>
                                  <w:t>Version 1.0</w:t>
                                </w:r>
                                <w:r>
                                  <w:rPr>
                                    <w:lang w:val="es-MX"/>
                                  </w:rPr>
                                  <w:t xml:space="preserve"> - DRAFT</w:t>
                                </w:r>
                              </w:p>
                              <w:sdt>
                                <w:sdtPr>
                                  <w:rPr>
                                    <w:lang w:val="es-MX"/>
                                  </w:rPr>
                                  <w:alias w:val="Date"/>
                                  <w:tag w:val=""/>
                                  <w:id w:val="645171331"/>
                                  <w:placeholder>
                                    <w:docPart w:val="6A1644856472486BBB4ED85480E01BAC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D5877" w:rsidRPr="00183851" w:rsidRDefault="006D5877">
                                    <w:pPr>
                                      <w:pStyle w:val="Subtitle"/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t>July 26,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" filled="f" stroked="f" strokeweight=".5pt">
                    <v:textbox style="mso-fit-shape-to-text:t" inset="0,0,0,0">
                      <w:txbxContent>
                        <w:p w:rsidR="006D5877" w:rsidRPr="00183851" w:rsidRDefault="006D5877">
                          <w:pPr>
                            <w:pStyle w:val="Subtitle"/>
                            <w:rPr>
                              <w:lang w:val="es-MX"/>
                            </w:rPr>
                          </w:pPr>
                          <w:r w:rsidRPr="00183851">
                            <w:rPr>
                              <w:lang w:val="es-MX"/>
                            </w:rPr>
                            <w:t>Version 1.0</w:t>
                          </w:r>
                          <w:r>
                            <w:rPr>
                              <w:lang w:val="es-MX"/>
                            </w:rPr>
                            <w:t xml:space="preserve"> - DRAFT</w:t>
                          </w:r>
                        </w:p>
                        <w:sdt>
                          <w:sdtPr>
                            <w:rPr>
                              <w:lang w:val="es-MX"/>
                            </w:rPr>
                            <w:alias w:val="Date"/>
                            <w:tag w:val=""/>
                            <w:id w:val="645171331"/>
                            <w:placeholder>
                              <w:docPart w:val="6A1644856472486BBB4ED85480E01BAC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D5877" w:rsidRPr="00183851" w:rsidRDefault="006D5877">
                              <w:pPr>
                                <w:pStyle w:val="Subtitle"/>
                                <w:rPr>
                                  <w:lang w:val="es-MX"/>
                                </w:rPr>
                              </w:pPr>
                              <w:r>
                                <w:t>July 26,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posOffset>2286000</wp:posOffset>
                    </wp:positionH>
                    <wp:positionV relativeFrom="page">
                      <wp:posOffset>7658100</wp:posOffset>
                    </wp:positionV>
                    <wp:extent cx="5753100" cy="1493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9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5877" w:rsidRPr="00F21485" w:rsidRDefault="006D5877" w:rsidP="00F21485">
                                <w:pPr>
                                  <w:pStyle w:val="Contactinfo"/>
                                  <w:rPr>
                                    <w:lang w:val="es-US"/>
                                  </w:rPr>
                                </w:pPr>
                                <w:r w:rsidRPr="00F21485">
                                  <w:rPr>
                                    <w:lang w:val="es-US"/>
                                  </w:rPr>
                                  <w:t xml:space="preserve">Prepared by: </w:t>
                                </w:r>
                              </w:p>
                              <w:p w:rsidR="006D5877" w:rsidRDefault="006D5877" w:rsidP="00F21485">
                                <w:pPr>
                                  <w:pStyle w:val="Contactinfo"/>
                                  <w:rPr>
                                    <w:lang w:val="es-US"/>
                                  </w:rPr>
                                </w:pPr>
                                <w:r w:rsidRPr="00D00FEE">
                                  <w:rPr>
                                    <w:lang w:val="es-US"/>
                                  </w:rPr>
                                  <w:t>luis garnica</w:t>
                                </w:r>
                                <w:r>
                                  <w:rPr>
                                    <w:lang w:val="es-US"/>
                                  </w:rPr>
                                  <w:t xml:space="preserve"> CHAVIRA</w:t>
                                </w:r>
                              </w:p>
                              <w:p w:rsidR="006D5877" w:rsidRDefault="006D5877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5" o:spid="_x0000_s1027" type="#_x0000_t202" alt="Presenter, company name and address" style="position:absolute;left:0;text-align:left;margin-left:180pt;margin-top:603pt;width:453pt;height:117.6pt;z-index:251661312;visibility:visible;mso-wrap-style:square;mso-width-percent:47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" filled="f" stroked="f" strokeweight=".5pt">
                    <v:textbox inset="0,0,0,0">
                      <w:txbxContent>
                        <w:p w:rsidR="006D5877" w:rsidRPr="00F21485" w:rsidRDefault="006D5877" w:rsidP="00F21485">
                          <w:pPr>
                            <w:pStyle w:val="Contactinfo"/>
                            <w:rPr>
                              <w:lang w:val="es-US"/>
                            </w:rPr>
                          </w:pPr>
                          <w:r w:rsidRPr="00F21485">
                            <w:rPr>
                              <w:lang w:val="es-US"/>
                            </w:rPr>
                            <w:t xml:space="preserve">Prepared by: </w:t>
                          </w:r>
                        </w:p>
                        <w:p w:rsidR="006D5877" w:rsidRDefault="006D5877" w:rsidP="00F21485">
                          <w:pPr>
                            <w:pStyle w:val="Contactinfo"/>
                            <w:rPr>
                              <w:lang w:val="es-US"/>
                            </w:rPr>
                          </w:pPr>
                          <w:r w:rsidRPr="00D00FEE">
                            <w:rPr>
                              <w:lang w:val="es-US"/>
                            </w:rPr>
                            <w:t>luis garnica</w:t>
                          </w:r>
                          <w:r>
                            <w:rPr>
                              <w:lang w:val="es-US"/>
                            </w:rPr>
                            <w:t xml:space="preserve"> CHAVIRA</w:t>
                          </w:r>
                        </w:p>
                        <w:p w:rsidR="006D5877" w:rsidRDefault="006D5877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3214370</wp:posOffset>
                    </wp:positionV>
                    <wp:extent cx="5522595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5877" w:rsidRDefault="006D5877">
                                <w:pPr>
                                  <w:pStyle w:val="Logo"/>
                                </w:pPr>
                                <w:r>
                                  <w:rPr>
                                    <w:noProof/>
                                    <w:lang w:eastAsia="es-US"/>
                                  </w:rPr>
                                  <w:t>SMART CITIES LIVING LAB SENSOR NETWORK</w:t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6D5877" w:rsidRDefault="006D5877">
                                    <w:pPr>
                                      <w:pStyle w:val="Title"/>
                                    </w:pPr>
                                    <w:r>
                                      <w:t>Data Model 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D5877" w:rsidRDefault="006D5877">
                                    <w:pPr>
                                      <w:pStyle w:val="Subtitle"/>
                                    </w:pPr>
                                    <w:r>
                                      <w:t>Architecture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8" type="#_x0000_t202" alt="Title and subtitle" style="position:absolute;left:0;text-align:left;margin-left:383.65pt;margin-top:253.1pt;width:434.85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" filled="f" stroked="f" strokeweight=".5pt">
                    <v:textbox inset="0,0,0,0">
                      <w:txbxContent>
                        <w:p w:rsidR="006D5877" w:rsidRDefault="006D5877">
                          <w:pPr>
                            <w:pStyle w:val="Logo"/>
                          </w:pPr>
                          <w:r>
                            <w:rPr>
                              <w:noProof/>
                              <w:lang w:eastAsia="es-US"/>
                            </w:rPr>
                            <w:t>SMART CITIES LIVING LAB SENSOR NETWORK</w:t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D5877" w:rsidRDefault="006D5877">
                              <w:pPr>
                                <w:pStyle w:val="Title"/>
                              </w:pPr>
                              <w:r>
                                <w:t>Data Model View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D5877" w:rsidRDefault="006D5877">
                              <w:pPr>
                                <w:pStyle w:val="Subtitle"/>
                              </w:pPr>
                              <w:r>
                                <w:t>Architecture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BAD9F6" id="Group 38" o:spid="_x0000_s1026" alt="Decorative sidebar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2683c6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1cade4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4988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E45DD" w:rsidRDefault="00BE45DD">
          <w:pPr>
            <w:pStyle w:val="TOCHeading"/>
          </w:pPr>
          <w:r>
            <w:t>Contents</w:t>
          </w:r>
        </w:p>
        <w:p w:rsidR="00FD0B1C" w:rsidRDefault="00BE45DD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13545" w:history="1">
            <w:r w:rsidR="00FD0B1C" w:rsidRPr="00CF222E">
              <w:rPr>
                <w:rStyle w:val="Hyperlink"/>
                <w:noProof/>
              </w:rPr>
              <w:t>Data Model View</w:t>
            </w:r>
            <w:r w:rsidR="00FD0B1C">
              <w:rPr>
                <w:noProof/>
                <w:webHidden/>
              </w:rPr>
              <w:tab/>
            </w:r>
            <w:r w:rsidR="00FD0B1C">
              <w:rPr>
                <w:noProof/>
                <w:webHidden/>
              </w:rPr>
              <w:fldChar w:fldCharType="begin"/>
            </w:r>
            <w:r w:rsidR="00FD0B1C">
              <w:rPr>
                <w:noProof/>
                <w:webHidden/>
              </w:rPr>
              <w:instrText xml:space="preserve"> PAGEREF _Toc457313545 \h </w:instrText>
            </w:r>
            <w:r w:rsidR="00FD0B1C">
              <w:rPr>
                <w:noProof/>
                <w:webHidden/>
              </w:rPr>
            </w:r>
            <w:r w:rsidR="00FD0B1C">
              <w:rPr>
                <w:noProof/>
                <w:webHidden/>
              </w:rPr>
              <w:fldChar w:fldCharType="separate"/>
            </w:r>
            <w:r w:rsidR="00FD0B1C">
              <w:rPr>
                <w:noProof/>
                <w:webHidden/>
              </w:rPr>
              <w:t>2</w:t>
            </w:r>
            <w:r w:rsidR="00FD0B1C">
              <w:rPr>
                <w:noProof/>
                <w:webHidden/>
              </w:rPr>
              <w:fldChar w:fldCharType="end"/>
            </w:r>
          </w:hyperlink>
        </w:p>
        <w:p w:rsidR="00FD0B1C" w:rsidRDefault="00FD0B1C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457313546" w:history="1">
            <w:r w:rsidRPr="00CF222E">
              <w:rPr>
                <w:rStyle w:val="Hyperlink"/>
                <w:noProof/>
              </w:rPr>
              <w:t>Primary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1C" w:rsidRDefault="00FD0B1C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457313547" w:history="1">
            <w:r w:rsidRPr="00CF222E">
              <w:rPr>
                <w:rStyle w:val="Hyperlink"/>
                <w:noProof/>
              </w:rPr>
              <w:t>Database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1C" w:rsidRDefault="00FD0B1C">
          <w:pPr>
            <w:pStyle w:val="TOC3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457313548" w:history="1">
            <w:r w:rsidRPr="00CF222E">
              <w:rPr>
                <w:rStyle w:val="Hyperlink"/>
                <w:noProof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B1C" w:rsidRDefault="00FD0B1C">
          <w:pPr>
            <w:pStyle w:val="TOC3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457313549" w:history="1">
            <w:r w:rsidRPr="00CF222E">
              <w:rPr>
                <w:rStyle w:val="Hyperlink"/>
                <w:noProof/>
              </w:rPr>
              <w:t>WEEKDATASET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5DD" w:rsidRDefault="00BE45DD">
          <w:r>
            <w:rPr>
              <w:b/>
              <w:bCs/>
              <w:noProof/>
            </w:rPr>
            <w:fldChar w:fldCharType="end"/>
          </w:r>
        </w:p>
      </w:sdtContent>
    </w:sdt>
    <w:p w:rsidR="00BE45DD" w:rsidRDefault="00BE45DD" w:rsidP="00BE45DD">
      <w:pPr>
        <w:spacing w:before="0" w:after="240" w:line="252" w:lineRule="auto"/>
        <w:ind w:left="0" w:right="0"/>
      </w:pPr>
    </w:p>
    <w:p w:rsidR="00BE45DD" w:rsidRDefault="00BE45DD">
      <w:pPr>
        <w:spacing w:before="0" w:after="240" w:line="252" w:lineRule="auto"/>
        <w:ind w:left="0" w:right="0"/>
      </w:pPr>
      <w:r>
        <w:br w:type="page"/>
      </w:r>
    </w:p>
    <w:bookmarkStart w:id="0" w:name="_Toc457313545" w:displacedByCustomXml="next"/>
    <w:sdt>
      <w:sdtPr>
        <w:alias w:val="Title"/>
        <w:tag w:val=""/>
        <w:id w:val="-907012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BE45DD" w:rsidRDefault="007160A5" w:rsidP="00BE45DD">
          <w:pPr>
            <w:pStyle w:val="Heading1"/>
          </w:pPr>
          <w:r>
            <w:t>Data Model View</w:t>
          </w:r>
        </w:p>
      </w:sdtContent>
    </w:sdt>
    <w:bookmarkEnd w:id="0" w:displacedByCustomXml="prev"/>
    <w:p w:rsidR="00BC2495" w:rsidRDefault="00F04CBD" w:rsidP="007B2631">
      <w:pPr>
        <w:jc w:val="both"/>
      </w:pPr>
      <w:r>
        <w:t>This document describes the base schema to store device, sensor and sensor measurement data for the Smart Cities Living Lab at UDG</w:t>
      </w:r>
      <w:r w:rsidR="00BE45DD">
        <w:t>.</w:t>
      </w:r>
    </w:p>
    <w:p w:rsidR="00BC2495" w:rsidRDefault="00BE45DD">
      <w:pPr>
        <w:pStyle w:val="Heading2"/>
      </w:pPr>
      <w:bookmarkStart w:id="1" w:name="_Toc457313547"/>
      <w:r>
        <w:t>Catalog</w:t>
      </w:r>
      <w:bookmarkEnd w:id="1"/>
    </w:p>
    <w:p w:rsidR="00BE45DD" w:rsidRDefault="00F04CBD" w:rsidP="00B72E28">
      <w:pPr>
        <w:jc w:val="both"/>
      </w:pPr>
      <w:r>
        <w:t>The database consists of 2 annotated</w:t>
      </w:r>
      <w:r w:rsidR="00183851">
        <w:t xml:space="preserve"> </w:t>
      </w:r>
      <w:r w:rsidR="00FF7E8B">
        <w:t xml:space="preserve">JSON </w:t>
      </w:r>
      <w:r w:rsidR="00183851">
        <w:t>collections:</w:t>
      </w:r>
      <w:r>
        <w:t xml:space="preserve"> devices and weekly datasets</w:t>
      </w:r>
      <w:r w:rsidR="00BE45DD">
        <w:t>.</w:t>
      </w:r>
      <w:r w:rsidR="000F7B3F">
        <w:t xml:space="preserve"> Fields marked in green are considered an index field. </w:t>
      </w:r>
    </w:p>
    <w:p w:rsidR="00BC2495" w:rsidRDefault="006918E3">
      <w:pPr>
        <w:pStyle w:val="Heading3"/>
      </w:pPr>
      <w:bookmarkStart w:id="2" w:name="_Toc457313548"/>
      <w:r>
        <w:t>DEVICE</w:t>
      </w:r>
      <w:bookmarkEnd w:id="2"/>
    </w:p>
    <w:p w:rsidR="00BE45DD" w:rsidRDefault="00F04CBD" w:rsidP="00B72E28">
      <w:pPr>
        <w:jc w:val="both"/>
      </w:pPr>
      <w:r>
        <w:t>This collection metadata information regarding a device (controller boards) and the sensing devices attached to each board</w:t>
      </w:r>
      <w:r w:rsidR="00843466">
        <w:t>.</w:t>
      </w:r>
    </w:p>
    <w:p w:rsidR="00BE45DD" w:rsidRDefault="00BE45DD" w:rsidP="00BE45DD"/>
    <w:tbl>
      <w:tblPr>
        <w:tblStyle w:val="GridTable1Light-Accent5"/>
        <w:tblW w:w="9937" w:type="dxa"/>
        <w:tblLook w:val="04A0" w:firstRow="1" w:lastRow="0" w:firstColumn="1" w:lastColumn="0" w:noHBand="0" w:noVBand="1"/>
      </w:tblPr>
      <w:tblGrid>
        <w:gridCol w:w="2771"/>
        <w:gridCol w:w="1520"/>
        <w:gridCol w:w="2610"/>
        <w:gridCol w:w="3036"/>
      </w:tblGrid>
      <w:tr w:rsidR="004212F7" w:rsidTr="00F74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BE45DD" w:rsidRDefault="00183851" w:rsidP="00643035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520" w:type="dxa"/>
          </w:tcPr>
          <w:p w:rsidR="00BE45DD" w:rsidRDefault="00BE45DD" w:rsidP="00643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10" w:type="dxa"/>
          </w:tcPr>
          <w:p w:rsidR="00BE45DD" w:rsidRDefault="00183851" w:rsidP="00643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Semantic Context</w:t>
            </w:r>
          </w:p>
        </w:tc>
        <w:tc>
          <w:tcPr>
            <w:tcW w:w="3036" w:type="dxa"/>
          </w:tcPr>
          <w:p w:rsidR="00BE45DD" w:rsidRDefault="00BE45DD" w:rsidP="00643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12F7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BE45DD" w:rsidRDefault="00A76524" w:rsidP="00643035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  <w:tc>
          <w:tcPr>
            <w:tcW w:w="1520" w:type="dxa"/>
          </w:tcPr>
          <w:p w:rsidR="00BE45DD" w:rsidRPr="005E4234" w:rsidRDefault="00CE142B" w:rsidP="0064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BE45DD" w:rsidRPr="005E4234" w:rsidRDefault="00FA5BAD" w:rsidP="00FA5BA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ssn:Device</w:t>
            </w:r>
            <w:proofErr w:type="spellEnd"/>
            <w:proofErr w:type="gramEnd"/>
          </w:p>
        </w:tc>
        <w:tc>
          <w:tcPr>
            <w:tcW w:w="3036" w:type="dxa"/>
          </w:tcPr>
          <w:p w:rsidR="00BE45DD" w:rsidRPr="00490B05" w:rsidRDefault="00490B05" w:rsidP="0064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90B05">
              <w:rPr>
                <w:rFonts w:cstheme="minorHAnsi"/>
                <w:color w:val="000000"/>
                <w:lang w:val="en-US"/>
              </w:rPr>
              <w:t>A device is a physical piece of technology - a system in a box. Devices may of course be built of smaller devices and software components (i.e. systems have components).</w:t>
            </w:r>
          </w:p>
        </w:tc>
      </w:tr>
      <w:tr w:rsidR="004212F7" w:rsidRPr="00736982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4212F7" w:rsidRDefault="00A76524" w:rsidP="004212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boardName</w:t>
            </w:r>
            <w:proofErr w:type="spellEnd"/>
          </w:p>
        </w:tc>
        <w:tc>
          <w:tcPr>
            <w:tcW w:w="1520" w:type="dxa"/>
          </w:tcPr>
          <w:p w:rsidR="004212F7" w:rsidRPr="005E4234" w:rsidRDefault="00CE142B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4212F7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scllv-</w:t>
            </w:r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meta:board</w:t>
            </w:r>
            <w:proofErr w:type="spellEnd"/>
            <w:proofErr w:type="gramEnd"/>
          </w:p>
        </w:tc>
        <w:tc>
          <w:tcPr>
            <w:tcW w:w="3036" w:type="dxa"/>
          </w:tcPr>
          <w:p w:rsidR="004212F7" w:rsidRPr="00490B05" w:rsidRDefault="00490B05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90B05">
              <w:rPr>
                <w:rFonts w:cstheme="minorHAnsi"/>
                <w:color w:val="000000"/>
                <w:shd w:val="clear" w:color="auto" w:fill="FFFFFF"/>
                <w:lang w:val="en-US"/>
              </w:rPr>
              <w:t>Board name of the device.</w:t>
            </w:r>
          </w:p>
        </w:tc>
      </w:tr>
      <w:tr w:rsidR="004212F7" w:rsidRPr="00736982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4212F7" w:rsidRDefault="00A76524" w:rsidP="004212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assembledBy</w:t>
            </w:r>
            <w:proofErr w:type="spellEnd"/>
          </w:p>
        </w:tc>
        <w:tc>
          <w:tcPr>
            <w:tcW w:w="1520" w:type="dxa"/>
          </w:tcPr>
          <w:p w:rsidR="004212F7" w:rsidRPr="005E4234" w:rsidRDefault="00CE142B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scllv-</w:t>
            </w:r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meta:assembledBy</w:t>
            </w:r>
            <w:proofErr w:type="spellEnd"/>
            <w:proofErr w:type="gramEnd"/>
          </w:p>
          <w:p w:rsidR="004212F7" w:rsidRPr="005E4234" w:rsidRDefault="004212F7" w:rsidP="00CD50DB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3036" w:type="dxa"/>
          </w:tcPr>
          <w:p w:rsidR="004212F7" w:rsidRPr="00490B05" w:rsidRDefault="00DB300A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Name of the person </w:t>
            </w:r>
            <w:r w:rsidRPr="00490B05">
              <w:rPr>
                <w:rFonts w:cstheme="minorHAnsi"/>
                <w:color w:val="000000"/>
                <w:shd w:val="clear" w:color="auto" w:fill="FFFFFF"/>
                <w:lang w:val="en-US"/>
              </w:rPr>
              <w:t>responsible</w:t>
            </w:r>
            <w:r w:rsidR="00490B05" w:rsidRPr="00490B05"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 for putting together or assembling a device.</w:t>
            </w:r>
          </w:p>
        </w:tc>
      </w:tr>
      <w:tr w:rsidR="004212F7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4212F7" w:rsidRDefault="00A76524" w:rsidP="004212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serialNumber</w:t>
            </w:r>
            <w:proofErr w:type="spellEnd"/>
          </w:p>
        </w:tc>
        <w:tc>
          <w:tcPr>
            <w:tcW w:w="1520" w:type="dxa"/>
          </w:tcPr>
          <w:p w:rsidR="004212F7" w:rsidRPr="005E4234" w:rsidRDefault="00CE142B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scllv-</w:t>
            </w:r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meta:serialNumber</w:t>
            </w:r>
            <w:proofErr w:type="spellEnd"/>
            <w:proofErr w:type="gramEnd"/>
          </w:p>
          <w:p w:rsidR="004212F7" w:rsidRPr="005E4234" w:rsidRDefault="004212F7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4212F7" w:rsidRPr="00490B05" w:rsidRDefault="00490B05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90B05">
              <w:rPr>
                <w:rFonts w:cstheme="minorHAnsi"/>
                <w:color w:val="000000"/>
                <w:shd w:val="clear" w:color="auto" w:fill="FFFFFF"/>
                <w:lang w:val="en-US"/>
              </w:rPr>
              <w:t>A unique identifier assigned incrementally or sequentially to an item.</w:t>
            </w:r>
          </w:p>
        </w:tc>
      </w:tr>
      <w:tr w:rsidR="004212F7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4212F7" w:rsidRDefault="00A76524" w:rsidP="004212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macAddress</w:t>
            </w:r>
            <w:proofErr w:type="spellEnd"/>
          </w:p>
        </w:tc>
        <w:tc>
          <w:tcPr>
            <w:tcW w:w="1520" w:type="dxa"/>
          </w:tcPr>
          <w:p w:rsidR="004212F7" w:rsidRPr="005E4234" w:rsidRDefault="00CE142B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scllv-</w:t>
            </w:r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meta:macAddress</w:t>
            </w:r>
            <w:proofErr w:type="spellEnd"/>
            <w:proofErr w:type="gramEnd"/>
          </w:p>
          <w:p w:rsidR="004212F7" w:rsidRPr="005E4234" w:rsidRDefault="004212F7" w:rsidP="00A53A6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4212F7" w:rsidRPr="00490B05" w:rsidRDefault="00490B05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90B05">
              <w:rPr>
                <w:rFonts w:cstheme="minorHAnsi"/>
                <w:color w:val="000000"/>
                <w:shd w:val="clear" w:color="auto" w:fill="FFFFFF"/>
                <w:lang w:val="en-US"/>
              </w:rPr>
              <w:t>A unique identifier assigned to network interfaces for communications on the physical network segment.</w:t>
            </w:r>
          </w:p>
        </w:tc>
      </w:tr>
      <w:tr w:rsidR="00651251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651251" w:rsidRDefault="00A76524" w:rsidP="004212F7">
            <w:proofErr w:type="spellStart"/>
            <w:r>
              <w:t>protocol</w:t>
            </w:r>
            <w:proofErr w:type="spellEnd"/>
          </w:p>
        </w:tc>
        <w:tc>
          <w:tcPr>
            <w:tcW w:w="1520" w:type="dxa"/>
          </w:tcPr>
          <w:p w:rsidR="00651251" w:rsidRPr="00490B05" w:rsidRDefault="00CE142B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scllv-</w:t>
            </w:r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meta:protocol</w:t>
            </w:r>
            <w:proofErr w:type="spellEnd"/>
            <w:proofErr w:type="gramEnd"/>
          </w:p>
          <w:p w:rsidR="00651251" w:rsidRPr="00490B05" w:rsidRDefault="00651251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651251" w:rsidRPr="00490B05" w:rsidRDefault="00490B05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90B05">
              <w:rPr>
                <w:rFonts w:cstheme="minorHAnsi"/>
                <w:color w:val="000000"/>
                <w:shd w:val="clear" w:color="auto" w:fill="FFFFFF"/>
                <w:lang w:val="en-US"/>
              </w:rPr>
              <w:t>Is a system of rules that allow two or more entities of a communications system to transmit information via any kind of variation of a physical quantity.</w:t>
            </w:r>
          </w:p>
        </w:tc>
      </w:tr>
      <w:tr w:rsidR="00651251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651251" w:rsidRDefault="00A76524" w:rsidP="004212F7">
            <w:proofErr w:type="spellStart"/>
            <w:r>
              <w:t>datasheet</w:t>
            </w:r>
            <w:proofErr w:type="spellEnd"/>
          </w:p>
        </w:tc>
        <w:tc>
          <w:tcPr>
            <w:tcW w:w="1520" w:type="dxa"/>
          </w:tcPr>
          <w:p w:rsidR="00651251" w:rsidRPr="00490B05" w:rsidRDefault="00CE142B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490B05">
              <w:rPr>
                <w:rFonts w:cstheme="minorHAnsi"/>
              </w:rPr>
              <w:t>xsd:AnyURI</w:t>
            </w:r>
            <w:proofErr w:type="spellEnd"/>
            <w:proofErr w:type="gramEnd"/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ssn:SensorDataSheet</w:t>
            </w:r>
            <w:proofErr w:type="spellEnd"/>
            <w:proofErr w:type="gramEnd"/>
          </w:p>
          <w:p w:rsidR="00651251" w:rsidRPr="00490B05" w:rsidRDefault="00651251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651251" w:rsidRPr="00490B05" w:rsidRDefault="00490B05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90B05">
              <w:rPr>
                <w:rFonts w:cstheme="minorHAnsi"/>
                <w:color w:val="000000"/>
                <w:lang w:val="en-US"/>
              </w:rPr>
              <w:t xml:space="preserve">A data sheet records properties of a sensor. A data sheet might describe for </w:t>
            </w:r>
            <w:r w:rsidRPr="00490B05">
              <w:rPr>
                <w:rFonts w:cstheme="minorHAnsi"/>
                <w:color w:val="000000"/>
                <w:lang w:val="en-US"/>
              </w:rPr>
              <w:lastRenderedPageBreak/>
              <w:t>example the accuracy in various conditions, the power use, the types of connectors that the sensor has, etc.</w:t>
            </w:r>
            <w:r w:rsidRPr="00490B05">
              <w:rPr>
                <w:rStyle w:val="apple-converted-space"/>
                <w:rFonts w:cstheme="minorHAnsi"/>
                <w:color w:val="000000"/>
                <w:lang w:val="en-US"/>
              </w:rPr>
              <w:t> </w:t>
            </w:r>
          </w:p>
        </w:tc>
      </w:tr>
      <w:tr w:rsidR="004212F7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4212F7" w:rsidRDefault="00A76524" w:rsidP="004212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admin</w:t>
            </w:r>
          </w:p>
        </w:tc>
        <w:tc>
          <w:tcPr>
            <w:tcW w:w="1520" w:type="dxa"/>
          </w:tcPr>
          <w:p w:rsidR="004212F7" w:rsidRPr="005E4234" w:rsidRDefault="00CE142B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4234">
              <w:rPr>
                <w:rFonts w:cstheme="minorHAnsi"/>
              </w:rPr>
              <w:t>Object container</w:t>
            </w:r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vcard:Individual</w:t>
            </w:r>
            <w:proofErr w:type="spellEnd"/>
            <w:proofErr w:type="gramEnd"/>
          </w:p>
          <w:p w:rsidR="004212F7" w:rsidRPr="005E4234" w:rsidRDefault="004212F7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4212F7" w:rsidRPr="00490B05" w:rsidRDefault="00490B05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90B05">
              <w:rPr>
                <w:rFonts w:cstheme="minorHAnsi"/>
                <w:color w:val="000000"/>
                <w:shd w:val="clear" w:color="auto" w:fill="FFFFFF"/>
                <w:lang w:val="en-US"/>
              </w:rPr>
              <w:t>An object representing a single person or entity</w:t>
            </w:r>
            <w:r w:rsidRPr="00490B05">
              <w:rPr>
                <w:rFonts w:cstheme="minorHAnsi"/>
                <w:color w:val="000000"/>
                <w:shd w:val="clear" w:color="auto" w:fill="FFFFFF"/>
                <w:lang w:val="en-US"/>
              </w:rPr>
              <w:t>.</w:t>
            </w:r>
          </w:p>
        </w:tc>
      </w:tr>
      <w:tr w:rsidR="004212F7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4212F7" w:rsidRPr="00A76524" w:rsidRDefault="00A76524" w:rsidP="004212F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76524">
              <w:rPr>
                <w:lang w:val="en-US"/>
              </w:rPr>
              <w:t>dmin.name</w:t>
            </w:r>
          </w:p>
        </w:tc>
        <w:tc>
          <w:tcPr>
            <w:tcW w:w="1520" w:type="dxa"/>
          </w:tcPr>
          <w:p w:rsidR="004212F7" w:rsidRPr="005E4234" w:rsidRDefault="00CE142B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vcard:hasName</w:t>
            </w:r>
            <w:proofErr w:type="spellEnd"/>
            <w:proofErr w:type="gramEnd"/>
          </w:p>
          <w:p w:rsidR="004212F7" w:rsidRPr="005E4234" w:rsidRDefault="004212F7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4212F7" w:rsidRPr="00490B05" w:rsidRDefault="00490B05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90B05">
              <w:rPr>
                <w:rFonts w:cstheme="minorHAnsi"/>
                <w:color w:val="000000"/>
                <w:shd w:val="clear" w:color="auto" w:fill="FFFFFF"/>
                <w:lang w:val="en-US"/>
              </w:rPr>
              <w:t>To specify the components of the name of the object</w:t>
            </w:r>
          </w:p>
        </w:tc>
      </w:tr>
      <w:tr w:rsidR="004212F7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4212F7" w:rsidRPr="00A76524" w:rsidRDefault="00A76524" w:rsidP="004212F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</w:t>
            </w:r>
            <w:r w:rsidRPr="00A76524">
              <w:rPr>
                <w:lang w:val="en-US"/>
              </w:rPr>
              <w:t>dmin.email</w:t>
            </w:r>
            <w:proofErr w:type="spellEnd"/>
            <w:proofErr w:type="gramEnd"/>
          </w:p>
        </w:tc>
        <w:tc>
          <w:tcPr>
            <w:tcW w:w="1520" w:type="dxa"/>
          </w:tcPr>
          <w:p w:rsidR="004212F7" w:rsidRPr="005E4234" w:rsidRDefault="00CE142B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</w:t>
            </w:r>
            <w:r w:rsidRPr="005E4234">
              <w:rPr>
                <w:rFonts w:cstheme="minorHAnsi"/>
              </w:rPr>
              <w:t>string</w:t>
            </w:r>
            <w:proofErr w:type="spellEnd"/>
            <w:proofErr w:type="gramEnd"/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vcard:hasEmail</w:t>
            </w:r>
            <w:proofErr w:type="spellEnd"/>
            <w:proofErr w:type="gramEnd"/>
          </w:p>
          <w:p w:rsidR="004212F7" w:rsidRPr="005E4234" w:rsidRDefault="004212F7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4212F7" w:rsidRPr="00490B05" w:rsidRDefault="00490B05" w:rsidP="0042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90B05">
              <w:rPr>
                <w:rFonts w:cstheme="minorHAnsi"/>
                <w:color w:val="000000"/>
                <w:shd w:val="clear" w:color="auto" w:fill="FFFFFF"/>
                <w:lang w:val="en-US"/>
              </w:rPr>
              <w:t>To specify the electronic mail address for communication with the object the vCard represents.</w:t>
            </w:r>
          </w:p>
        </w:tc>
      </w:tr>
      <w:tr w:rsidR="002155A1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2155A1" w:rsidRPr="00A76524" w:rsidRDefault="00A76524" w:rsidP="002155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coll_location</w:t>
            </w:r>
            <w:proofErr w:type="spellEnd"/>
          </w:p>
        </w:tc>
        <w:tc>
          <w:tcPr>
            <w:tcW w:w="1520" w:type="dxa"/>
          </w:tcPr>
          <w:p w:rsidR="002155A1" w:rsidRPr="005E4234" w:rsidRDefault="00CE142B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4234">
              <w:rPr>
                <w:rFonts w:cstheme="minorHAnsi"/>
              </w:rPr>
              <w:t>Object container</w:t>
            </w:r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vcard:Location</w:t>
            </w:r>
            <w:proofErr w:type="spellEnd"/>
            <w:proofErr w:type="gramEnd"/>
          </w:p>
          <w:p w:rsidR="002155A1" w:rsidRPr="005E4234" w:rsidRDefault="002155A1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2155A1" w:rsidRPr="00490B05" w:rsidRDefault="00490B05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90B05">
              <w:rPr>
                <w:rFonts w:cstheme="minorHAnsi"/>
                <w:color w:val="000000"/>
                <w:shd w:val="clear" w:color="auto" w:fill="FFFFFF"/>
                <w:lang w:val="en-US"/>
              </w:rPr>
              <w:t>An object representing a named geographical place</w:t>
            </w:r>
          </w:p>
        </w:tc>
      </w:tr>
      <w:tr w:rsidR="002155A1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2155A1" w:rsidRPr="00A76524" w:rsidRDefault="00A76524" w:rsidP="002155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coll_</w:t>
            </w:r>
            <w:proofErr w:type="gramStart"/>
            <w:r>
              <w:rPr>
                <w:lang w:val="en-US"/>
              </w:rPr>
              <w:t>location.country</w:t>
            </w:r>
            <w:proofErr w:type="spellEnd"/>
            <w:proofErr w:type="gramEnd"/>
          </w:p>
        </w:tc>
        <w:tc>
          <w:tcPr>
            <w:tcW w:w="1520" w:type="dxa"/>
          </w:tcPr>
          <w:p w:rsidR="002155A1" w:rsidRPr="005E4234" w:rsidRDefault="00CE142B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vcard:hasCountryName</w:t>
            </w:r>
            <w:proofErr w:type="spellEnd"/>
            <w:proofErr w:type="gramEnd"/>
          </w:p>
          <w:p w:rsidR="002155A1" w:rsidRPr="005E4234" w:rsidRDefault="002155A1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2155A1" w:rsidRPr="00F74890" w:rsidRDefault="00490B05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F74890">
              <w:rPr>
                <w:rFonts w:cstheme="minorHAnsi"/>
                <w:color w:val="000000"/>
                <w:lang w:val="en-US"/>
              </w:rPr>
              <w:t>Used to support property parameters for the country name data property</w:t>
            </w:r>
            <w:r w:rsidR="00DB300A" w:rsidRPr="00F74890">
              <w:rPr>
                <w:rFonts w:cstheme="minorHAnsi"/>
                <w:color w:val="000000"/>
                <w:lang w:val="en-US"/>
              </w:rPr>
              <w:t>.</w:t>
            </w:r>
          </w:p>
        </w:tc>
      </w:tr>
      <w:tr w:rsidR="002155A1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2155A1" w:rsidRPr="00A76524" w:rsidRDefault="00A76524" w:rsidP="002155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coll_</w:t>
            </w:r>
            <w:proofErr w:type="gramStart"/>
            <w:r>
              <w:rPr>
                <w:lang w:val="en-US"/>
              </w:rPr>
              <w:t>location.location</w:t>
            </w:r>
            <w:proofErr w:type="spellEnd"/>
            <w:proofErr w:type="gramEnd"/>
          </w:p>
        </w:tc>
        <w:tc>
          <w:tcPr>
            <w:tcW w:w="1520" w:type="dxa"/>
          </w:tcPr>
          <w:p w:rsidR="002155A1" w:rsidRPr="005E4234" w:rsidRDefault="00CE142B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490B05" w:rsidRPr="005E4234" w:rsidRDefault="00490B05" w:rsidP="00490B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dul:hasLocation</w:t>
            </w:r>
            <w:proofErr w:type="spellEnd"/>
            <w:proofErr w:type="gramEnd"/>
          </w:p>
          <w:p w:rsidR="002155A1" w:rsidRPr="005E4234" w:rsidRDefault="002155A1" w:rsidP="00490B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3036" w:type="dxa"/>
          </w:tcPr>
          <w:p w:rsidR="002155A1" w:rsidRPr="00F74890" w:rsidRDefault="00F74890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F74890">
              <w:rPr>
                <w:rFonts w:cstheme="minorHAnsi"/>
                <w:color w:val="000000"/>
                <w:lang w:val="en-US"/>
              </w:rPr>
              <w:t>A generic, relative spatial location, holding between any entities.</w:t>
            </w:r>
          </w:p>
        </w:tc>
      </w:tr>
      <w:tr w:rsidR="002155A1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2155A1" w:rsidRPr="00A76524" w:rsidRDefault="00A76524" w:rsidP="002155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coll_</w:t>
            </w:r>
            <w:proofErr w:type="gramStart"/>
            <w:r>
              <w:rPr>
                <w:lang w:val="en-US"/>
              </w:rPr>
              <w:t>location.latitude</w:t>
            </w:r>
            <w:proofErr w:type="spellEnd"/>
            <w:proofErr w:type="gramEnd"/>
          </w:p>
        </w:tc>
        <w:tc>
          <w:tcPr>
            <w:tcW w:w="1520" w:type="dxa"/>
          </w:tcPr>
          <w:p w:rsidR="002155A1" w:rsidRPr="005E4234" w:rsidRDefault="00CE142B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xsd:double</w:t>
            </w:r>
            <w:proofErr w:type="spellEnd"/>
            <w:proofErr w:type="gramEnd"/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geo:lat</w:t>
            </w:r>
            <w:proofErr w:type="spellEnd"/>
            <w:proofErr w:type="gramEnd"/>
          </w:p>
          <w:p w:rsidR="002155A1" w:rsidRPr="005E4234" w:rsidRDefault="002155A1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2155A1" w:rsidRPr="00F74890" w:rsidRDefault="00F74890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F74890">
              <w:rPr>
                <w:rFonts w:cstheme="minorHAnsi"/>
                <w:color w:val="000000"/>
                <w:lang w:val="en-US"/>
              </w:rPr>
              <w:t xml:space="preserve">The WGS84 latitude of a </w:t>
            </w:r>
            <w:proofErr w:type="spellStart"/>
            <w:r w:rsidRPr="00F74890">
              <w:rPr>
                <w:rFonts w:cstheme="minorHAnsi"/>
                <w:color w:val="000000"/>
                <w:lang w:val="en-US"/>
              </w:rPr>
              <w:t>SpatialThing</w:t>
            </w:r>
            <w:proofErr w:type="spellEnd"/>
            <w:r w:rsidRPr="00F74890">
              <w:rPr>
                <w:rFonts w:cstheme="minorHAnsi"/>
                <w:color w:val="000000"/>
                <w:lang w:val="en-US"/>
              </w:rPr>
              <w:t xml:space="preserve"> (decimal degrees).</w:t>
            </w:r>
          </w:p>
        </w:tc>
      </w:tr>
      <w:tr w:rsidR="002155A1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2155A1" w:rsidRPr="00A76524" w:rsidRDefault="00A76524" w:rsidP="002155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coll_</w:t>
            </w:r>
            <w:proofErr w:type="gramStart"/>
            <w:r>
              <w:rPr>
                <w:lang w:val="en-US"/>
              </w:rPr>
              <w:t>location.longitude</w:t>
            </w:r>
            <w:proofErr w:type="spellEnd"/>
            <w:proofErr w:type="gramEnd"/>
          </w:p>
        </w:tc>
        <w:tc>
          <w:tcPr>
            <w:tcW w:w="1520" w:type="dxa"/>
          </w:tcPr>
          <w:p w:rsidR="002155A1" w:rsidRPr="005E4234" w:rsidRDefault="00CE142B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xsd:double</w:t>
            </w:r>
            <w:proofErr w:type="spellEnd"/>
            <w:proofErr w:type="gramEnd"/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geo:long</w:t>
            </w:r>
            <w:proofErr w:type="spellEnd"/>
            <w:proofErr w:type="gramEnd"/>
          </w:p>
          <w:p w:rsidR="002155A1" w:rsidRPr="005E4234" w:rsidRDefault="002155A1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2155A1" w:rsidRPr="00F74890" w:rsidRDefault="00F74890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F74890">
              <w:rPr>
                <w:rFonts w:cstheme="minorHAnsi"/>
                <w:color w:val="000000"/>
                <w:lang w:val="en-US"/>
              </w:rPr>
              <w:t xml:space="preserve">The WGS84 longitude of a </w:t>
            </w:r>
            <w:proofErr w:type="spellStart"/>
            <w:r w:rsidRPr="00F74890">
              <w:rPr>
                <w:rFonts w:cstheme="minorHAnsi"/>
                <w:color w:val="000000"/>
                <w:lang w:val="en-US"/>
              </w:rPr>
              <w:t>SpatialThing</w:t>
            </w:r>
            <w:proofErr w:type="spellEnd"/>
            <w:r w:rsidRPr="00F74890">
              <w:rPr>
                <w:rFonts w:cstheme="minorHAnsi"/>
                <w:color w:val="000000"/>
                <w:lang w:val="en-US"/>
              </w:rPr>
              <w:t xml:space="preserve"> (decimal degrees).</w:t>
            </w:r>
          </w:p>
        </w:tc>
      </w:tr>
      <w:tr w:rsidR="002155A1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2155A1" w:rsidRPr="00A76524" w:rsidRDefault="00A76524" w:rsidP="002155A1">
            <w:pPr>
              <w:rPr>
                <w:lang w:val="en-US"/>
              </w:rPr>
            </w:pPr>
            <w:r>
              <w:rPr>
                <w:lang w:val="en-US"/>
              </w:rPr>
              <w:t>sensors</w:t>
            </w:r>
          </w:p>
        </w:tc>
        <w:tc>
          <w:tcPr>
            <w:tcW w:w="1520" w:type="dxa"/>
          </w:tcPr>
          <w:p w:rsidR="002155A1" w:rsidRPr="005E4234" w:rsidRDefault="00CC70A9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4234">
              <w:rPr>
                <w:rFonts w:cstheme="minorHAnsi"/>
              </w:rPr>
              <w:t>Object array</w:t>
            </w:r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ssn:SensingDevice</w:t>
            </w:r>
            <w:proofErr w:type="spellEnd"/>
            <w:proofErr w:type="gramEnd"/>
          </w:p>
          <w:p w:rsidR="002155A1" w:rsidRPr="005E4234" w:rsidRDefault="002155A1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2155A1" w:rsidRPr="00F74890" w:rsidRDefault="00F74890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F74890">
              <w:rPr>
                <w:rFonts w:cstheme="minorHAnsi"/>
                <w:color w:val="000000"/>
                <w:lang w:val="en-US"/>
              </w:rPr>
              <w:t>A sensing device is a device that implements sensing.</w:t>
            </w:r>
          </w:p>
        </w:tc>
      </w:tr>
      <w:tr w:rsidR="002155A1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2155A1" w:rsidRPr="00A76524" w:rsidRDefault="00A76524" w:rsidP="002155A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sensors.partName</w:t>
            </w:r>
            <w:proofErr w:type="spellEnd"/>
            <w:proofErr w:type="gramEnd"/>
          </w:p>
        </w:tc>
        <w:tc>
          <w:tcPr>
            <w:tcW w:w="1520" w:type="dxa"/>
          </w:tcPr>
          <w:p w:rsidR="002155A1" w:rsidRPr="005E4234" w:rsidRDefault="00CC70A9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scllv-</w:t>
            </w:r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meta:partName</w:t>
            </w:r>
            <w:proofErr w:type="spellEnd"/>
            <w:proofErr w:type="gramEnd"/>
          </w:p>
          <w:p w:rsidR="002155A1" w:rsidRPr="005E4234" w:rsidRDefault="002155A1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2155A1" w:rsidRPr="00F74890" w:rsidRDefault="00F74890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F74890">
              <w:rPr>
                <w:rFonts w:cstheme="minorHAnsi"/>
                <w:color w:val="000000"/>
                <w:lang w:val="en-US"/>
              </w:rPr>
              <w:t>A word that names a part of a larger whole.</w:t>
            </w:r>
          </w:p>
        </w:tc>
      </w:tr>
      <w:tr w:rsidR="002155A1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2155A1" w:rsidRPr="00A76524" w:rsidRDefault="00A76524" w:rsidP="002155A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sensors.characteristic</w:t>
            </w:r>
            <w:proofErr w:type="spellEnd"/>
            <w:proofErr w:type="gramEnd"/>
          </w:p>
        </w:tc>
        <w:tc>
          <w:tcPr>
            <w:tcW w:w="1520" w:type="dxa"/>
          </w:tcPr>
          <w:p w:rsidR="002155A1" w:rsidRPr="005E4234" w:rsidRDefault="00CC70A9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isweb:Characteristic</w:t>
            </w:r>
            <w:proofErr w:type="spellEnd"/>
            <w:proofErr w:type="gramEnd"/>
          </w:p>
          <w:p w:rsidR="002155A1" w:rsidRPr="005E4234" w:rsidRDefault="002155A1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2155A1" w:rsidRPr="00F74890" w:rsidRDefault="008A6228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A measured characteristic of an entity.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Eg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>. Air temperature.</w:t>
            </w:r>
          </w:p>
        </w:tc>
      </w:tr>
      <w:tr w:rsidR="002155A1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2155A1" w:rsidRPr="000B2B16" w:rsidRDefault="00A76524" w:rsidP="002155A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sensors.type</w:t>
            </w:r>
            <w:proofErr w:type="spellEnd"/>
            <w:proofErr w:type="gramEnd"/>
          </w:p>
        </w:tc>
        <w:tc>
          <w:tcPr>
            <w:tcW w:w="1520" w:type="dxa"/>
          </w:tcPr>
          <w:p w:rsidR="002155A1" w:rsidRPr="005E4234" w:rsidRDefault="00CC70A9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scllv-</w:t>
            </w:r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meta:deviceType</w:t>
            </w:r>
            <w:proofErr w:type="spellEnd"/>
            <w:proofErr w:type="gramEnd"/>
          </w:p>
          <w:p w:rsidR="002155A1" w:rsidRPr="005E4234" w:rsidRDefault="002155A1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2155A1" w:rsidRPr="00F74890" w:rsidRDefault="00F74890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F74890">
              <w:rPr>
                <w:rFonts w:cstheme="minorHAnsi"/>
                <w:color w:val="000000"/>
                <w:lang w:val="en-US"/>
              </w:rPr>
              <w:t>Signal type used by a sensing device (analog or digital)</w:t>
            </w:r>
          </w:p>
        </w:tc>
      </w:tr>
      <w:tr w:rsidR="002155A1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2155A1" w:rsidRPr="006565AE" w:rsidRDefault="00A76524" w:rsidP="002155A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sensors.entity</w:t>
            </w:r>
            <w:proofErr w:type="spellEnd"/>
            <w:proofErr w:type="gramEnd"/>
          </w:p>
        </w:tc>
        <w:tc>
          <w:tcPr>
            <w:tcW w:w="1520" w:type="dxa"/>
          </w:tcPr>
          <w:p w:rsidR="002155A1" w:rsidRPr="005E4234" w:rsidRDefault="00CC70A9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FA5BAD" w:rsidRPr="005E4234" w:rsidRDefault="00FA5BAD" w:rsidP="00FA5B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obo:BFO</w:t>
            </w:r>
            <w:proofErr w:type="gramEnd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_0000001</w:t>
            </w:r>
          </w:p>
          <w:p w:rsidR="002155A1" w:rsidRPr="005E4234" w:rsidRDefault="002155A1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2155A1" w:rsidRPr="00F74890" w:rsidRDefault="00F74890" w:rsidP="0021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F74890">
              <w:rPr>
                <w:rFonts w:cstheme="minorHAnsi"/>
                <w:color w:val="000000"/>
                <w:lang w:val="en-US"/>
              </w:rPr>
              <w:t>An entity is anything that exists or has existed or will exist.</w:t>
            </w:r>
          </w:p>
        </w:tc>
      </w:tr>
      <w:tr w:rsidR="00F74890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F74890" w:rsidRDefault="00F74890" w:rsidP="00F74890">
            <w:proofErr w:type="spellStart"/>
            <w:r>
              <w:t>Sensors.datasheet</w:t>
            </w:r>
            <w:proofErr w:type="spellEnd"/>
          </w:p>
        </w:tc>
        <w:tc>
          <w:tcPr>
            <w:tcW w:w="1520" w:type="dxa"/>
          </w:tcPr>
          <w:p w:rsidR="00F74890" w:rsidRPr="00490B05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490B05">
              <w:rPr>
                <w:rFonts w:cstheme="minorHAnsi"/>
              </w:rPr>
              <w:t>xsd:AnyURI</w:t>
            </w:r>
            <w:proofErr w:type="spellEnd"/>
            <w:proofErr w:type="gramEnd"/>
          </w:p>
        </w:tc>
        <w:tc>
          <w:tcPr>
            <w:tcW w:w="2610" w:type="dxa"/>
          </w:tcPr>
          <w:p w:rsidR="00F74890" w:rsidRPr="005E4234" w:rsidRDefault="00F74890" w:rsidP="00F7489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ssn:SensorDataSheet</w:t>
            </w:r>
            <w:proofErr w:type="spellEnd"/>
            <w:proofErr w:type="gramEnd"/>
          </w:p>
          <w:p w:rsidR="00F74890" w:rsidRPr="00490B05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F74890" w:rsidRPr="00F74890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490B05">
              <w:rPr>
                <w:rFonts w:cstheme="minorHAnsi"/>
                <w:color w:val="000000"/>
                <w:lang w:val="en-US"/>
              </w:rPr>
              <w:t xml:space="preserve">A data sheet records properties of a sensor. A data sheet might describe for </w:t>
            </w:r>
            <w:r w:rsidRPr="00490B05">
              <w:rPr>
                <w:rFonts w:cstheme="minorHAnsi"/>
                <w:color w:val="000000"/>
                <w:lang w:val="en-US"/>
              </w:rPr>
              <w:lastRenderedPageBreak/>
              <w:t>example the accuracy in various conditions, the power use, the types of connectors that the sensor has, etc.</w:t>
            </w:r>
            <w:r w:rsidRPr="00F74890">
              <w:rPr>
                <w:lang w:val="en-US"/>
              </w:rPr>
              <w:t> </w:t>
            </w:r>
          </w:p>
        </w:tc>
      </w:tr>
      <w:tr w:rsidR="00F74890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F74890" w:rsidRDefault="00F74890" w:rsidP="00F74890">
            <w:proofErr w:type="spellStart"/>
            <w:r>
              <w:lastRenderedPageBreak/>
              <w:t>Sensors.installdate</w:t>
            </w:r>
            <w:proofErr w:type="spellEnd"/>
          </w:p>
        </w:tc>
        <w:tc>
          <w:tcPr>
            <w:tcW w:w="1520" w:type="dxa"/>
          </w:tcPr>
          <w:p w:rsidR="00F74890" w:rsidRPr="00490B05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490B05">
              <w:rPr>
                <w:rFonts w:cstheme="minorHAnsi"/>
              </w:rPr>
              <w:t>xsd:date</w:t>
            </w:r>
            <w:proofErr w:type="spellEnd"/>
            <w:proofErr w:type="gramEnd"/>
          </w:p>
        </w:tc>
        <w:tc>
          <w:tcPr>
            <w:tcW w:w="2610" w:type="dxa"/>
          </w:tcPr>
          <w:p w:rsidR="00F74890" w:rsidRPr="005E4234" w:rsidRDefault="00F74890" w:rsidP="00F7489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dc:date</w:t>
            </w:r>
            <w:proofErr w:type="spellEnd"/>
            <w:proofErr w:type="gramEnd"/>
          </w:p>
          <w:p w:rsidR="00F74890" w:rsidRPr="00490B05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F74890" w:rsidRPr="005E4234" w:rsidRDefault="008A6228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Sensor installation date.</w:t>
            </w:r>
          </w:p>
        </w:tc>
      </w:tr>
      <w:tr w:rsidR="00F74890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F74890" w:rsidRDefault="00F74890" w:rsidP="00F74890">
            <w:r>
              <w:t>variable</w:t>
            </w:r>
          </w:p>
        </w:tc>
        <w:tc>
          <w:tcPr>
            <w:tcW w:w="1520" w:type="dxa"/>
          </w:tcPr>
          <w:p w:rsidR="00F74890" w:rsidRPr="00490B05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90B05">
              <w:rPr>
                <w:rFonts w:cstheme="minorHAnsi"/>
              </w:rPr>
              <w:t>Object</w:t>
            </w:r>
            <w:proofErr w:type="spellEnd"/>
            <w:r w:rsidRPr="00490B05">
              <w:rPr>
                <w:rFonts w:cstheme="minorHAnsi"/>
              </w:rPr>
              <w:t xml:space="preserve"> </w:t>
            </w:r>
            <w:proofErr w:type="spellStart"/>
            <w:r w:rsidRPr="00490B05">
              <w:rPr>
                <w:rFonts w:cstheme="minorHAnsi"/>
              </w:rPr>
              <w:t>array</w:t>
            </w:r>
            <w:proofErr w:type="spellEnd"/>
          </w:p>
        </w:tc>
        <w:tc>
          <w:tcPr>
            <w:tcW w:w="2610" w:type="dxa"/>
          </w:tcPr>
          <w:p w:rsidR="00F74890" w:rsidRPr="005E4234" w:rsidRDefault="00F74890" w:rsidP="00F7489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ssn:MeasurementProperty</w:t>
            </w:r>
            <w:proofErr w:type="spellEnd"/>
            <w:proofErr w:type="gramEnd"/>
          </w:p>
          <w:p w:rsidR="00F74890" w:rsidRPr="00490B05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F74890" w:rsidRPr="005E4234" w:rsidRDefault="00E116EF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5E4234">
              <w:rPr>
                <w:rFonts w:cstheme="minorHAnsi"/>
                <w:color w:val="000000"/>
                <w:lang w:val="en-US"/>
              </w:rPr>
              <w:t>An identifiable and observable characteristic of a sensor's observations or ability to make observations.</w:t>
            </w:r>
          </w:p>
        </w:tc>
      </w:tr>
      <w:tr w:rsidR="00F74890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F74890" w:rsidRDefault="00F74890" w:rsidP="00F74890">
            <w:proofErr w:type="spellStart"/>
            <w:r>
              <w:t>Variable.characteristic</w:t>
            </w:r>
            <w:proofErr w:type="spellEnd"/>
          </w:p>
        </w:tc>
        <w:tc>
          <w:tcPr>
            <w:tcW w:w="1520" w:type="dxa"/>
          </w:tcPr>
          <w:p w:rsidR="00F74890" w:rsidRPr="00490B05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F74890" w:rsidRPr="005E4234" w:rsidRDefault="00F74890" w:rsidP="00F7489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isweb:Characteristic</w:t>
            </w:r>
            <w:proofErr w:type="spellEnd"/>
            <w:proofErr w:type="gramEnd"/>
          </w:p>
          <w:p w:rsidR="00F74890" w:rsidRPr="00490B05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F74890" w:rsidRPr="005E4234" w:rsidRDefault="008A6228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A measured characteristic of an entity.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Eg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>. Air temperature.</w:t>
            </w:r>
          </w:p>
        </w:tc>
      </w:tr>
      <w:tr w:rsidR="00F74890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F74890" w:rsidRPr="008A6228" w:rsidRDefault="00F74890" w:rsidP="00F74890">
            <w:pPr>
              <w:rPr>
                <w:lang w:val="en-US"/>
              </w:rPr>
            </w:pPr>
            <w:proofErr w:type="spellStart"/>
            <w:r w:rsidRPr="008A6228">
              <w:rPr>
                <w:lang w:val="en-US"/>
              </w:rPr>
              <w:t>Variable.unit</w:t>
            </w:r>
            <w:proofErr w:type="spellEnd"/>
          </w:p>
        </w:tc>
        <w:tc>
          <w:tcPr>
            <w:tcW w:w="1520" w:type="dxa"/>
          </w:tcPr>
          <w:p w:rsidR="00F74890" w:rsidRPr="008A6228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8A6228">
              <w:rPr>
                <w:rFonts w:cstheme="minorHAnsi"/>
                <w:lang w:val="en-US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F74890" w:rsidRPr="008A6228" w:rsidRDefault="00F74890" w:rsidP="00F7489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A6228"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  <w:t>iot:Unit</w:t>
            </w:r>
            <w:proofErr w:type="spellEnd"/>
            <w:proofErr w:type="gramEnd"/>
          </w:p>
          <w:p w:rsidR="00F74890" w:rsidRPr="008A6228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  <w:tc>
          <w:tcPr>
            <w:tcW w:w="3036" w:type="dxa"/>
          </w:tcPr>
          <w:p w:rsidR="00F74890" w:rsidRPr="005E4234" w:rsidRDefault="005E4234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5E4234">
              <w:rPr>
                <w:rFonts w:cstheme="minorHAnsi"/>
                <w:color w:val="000000"/>
                <w:lang w:val="en-US"/>
              </w:rPr>
              <w:t>the Unit of measure the value uses</w:t>
            </w:r>
          </w:p>
        </w:tc>
      </w:tr>
      <w:tr w:rsidR="00F74890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F74890" w:rsidRPr="008A6228" w:rsidRDefault="00F74890" w:rsidP="00F74890">
            <w:pPr>
              <w:rPr>
                <w:lang w:val="en-US"/>
              </w:rPr>
            </w:pPr>
            <w:proofErr w:type="spellStart"/>
            <w:r w:rsidRPr="008A6228">
              <w:rPr>
                <w:lang w:val="en-US"/>
              </w:rPr>
              <w:t>Variable.valMin</w:t>
            </w:r>
            <w:proofErr w:type="spellEnd"/>
          </w:p>
        </w:tc>
        <w:tc>
          <w:tcPr>
            <w:tcW w:w="1520" w:type="dxa"/>
          </w:tcPr>
          <w:p w:rsidR="00F74890" w:rsidRPr="008A6228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8A6228">
              <w:rPr>
                <w:rFonts w:cstheme="minorHAnsi"/>
                <w:lang w:val="en-US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F74890" w:rsidRPr="008A6228" w:rsidRDefault="00F74890" w:rsidP="00F7489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A6228"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  <w:t>iot:minimum</w:t>
            </w:r>
            <w:proofErr w:type="spellEnd"/>
            <w:proofErr w:type="gramEnd"/>
          </w:p>
          <w:p w:rsidR="00F74890" w:rsidRPr="008A6228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  <w:tc>
          <w:tcPr>
            <w:tcW w:w="3036" w:type="dxa"/>
          </w:tcPr>
          <w:p w:rsidR="00F74890" w:rsidRPr="005E4234" w:rsidRDefault="005E4234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5E4234">
              <w:rPr>
                <w:rFonts w:cstheme="minorHAnsi"/>
                <w:color w:val="000000"/>
                <w:lang w:val="en-US"/>
              </w:rPr>
              <w:br/>
              <w:t>if a number or integer, the minimum value</w:t>
            </w:r>
          </w:p>
        </w:tc>
      </w:tr>
      <w:tr w:rsidR="00F74890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F74890" w:rsidRDefault="00F74890" w:rsidP="00F74890">
            <w:proofErr w:type="spellStart"/>
            <w:r>
              <w:t>Variable.valMax</w:t>
            </w:r>
            <w:proofErr w:type="spellEnd"/>
          </w:p>
        </w:tc>
        <w:tc>
          <w:tcPr>
            <w:tcW w:w="1520" w:type="dxa"/>
          </w:tcPr>
          <w:p w:rsidR="00F74890" w:rsidRPr="00490B05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xsd:string</w:t>
            </w:r>
            <w:proofErr w:type="spellEnd"/>
            <w:proofErr w:type="gramEnd"/>
          </w:p>
        </w:tc>
        <w:tc>
          <w:tcPr>
            <w:tcW w:w="2610" w:type="dxa"/>
          </w:tcPr>
          <w:p w:rsidR="00F74890" w:rsidRPr="005E4234" w:rsidRDefault="00F74890" w:rsidP="00F7489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iot:maximum</w:t>
            </w:r>
            <w:proofErr w:type="spellEnd"/>
            <w:proofErr w:type="gramEnd"/>
          </w:p>
          <w:p w:rsidR="00F74890" w:rsidRPr="00490B05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36" w:type="dxa"/>
          </w:tcPr>
          <w:p w:rsidR="00F74890" w:rsidRPr="005E4234" w:rsidRDefault="005E4234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5E4234">
              <w:rPr>
                <w:rFonts w:cstheme="minorHAnsi"/>
                <w:color w:val="000000"/>
                <w:lang w:val="en-US"/>
              </w:rPr>
              <w:t>if a number or integer, the maximum value</w:t>
            </w:r>
          </w:p>
        </w:tc>
      </w:tr>
      <w:tr w:rsidR="00F74890" w:rsidRPr="00AC1DBA" w:rsidTr="00F74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1" w:type="dxa"/>
          </w:tcPr>
          <w:p w:rsidR="00F74890" w:rsidRPr="00E116EF" w:rsidRDefault="00F74890" w:rsidP="00F74890">
            <w:pPr>
              <w:rPr>
                <w:highlight w:val="yellow"/>
              </w:rPr>
            </w:pPr>
            <w:proofErr w:type="spellStart"/>
            <w:r w:rsidRPr="00E116EF">
              <w:rPr>
                <w:highlight w:val="yellow"/>
              </w:rPr>
              <w:t>Variable.frequency</w:t>
            </w:r>
            <w:proofErr w:type="spellEnd"/>
          </w:p>
        </w:tc>
        <w:tc>
          <w:tcPr>
            <w:tcW w:w="1520" w:type="dxa"/>
          </w:tcPr>
          <w:p w:rsidR="00F74890" w:rsidRPr="005E4234" w:rsidRDefault="00F74890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E4234">
              <w:rPr>
                <w:rFonts w:cstheme="minorHAnsi"/>
              </w:rPr>
              <w:t>xsd:integer</w:t>
            </w:r>
            <w:proofErr w:type="spellEnd"/>
            <w:proofErr w:type="gramEnd"/>
          </w:p>
        </w:tc>
        <w:tc>
          <w:tcPr>
            <w:tcW w:w="2610" w:type="dxa"/>
          </w:tcPr>
          <w:p w:rsidR="00F74890" w:rsidRPr="005E4234" w:rsidRDefault="00F74890" w:rsidP="00F7489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scllv</w:t>
            </w:r>
            <w:proofErr w:type="spellEnd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5E4234">
              <w:rPr>
                <w:rFonts w:asciiTheme="minorHAnsi" w:eastAsiaTheme="minorHAnsi" w:hAnsiTheme="minorHAnsi" w:cstheme="minorHAnsi"/>
                <w:sz w:val="22"/>
                <w:szCs w:val="22"/>
              </w:rPr>
              <w:t>frequency</w:t>
            </w:r>
            <w:proofErr w:type="spellEnd"/>
          </w:p>
        </w:tc>
        <w:tc>
          <w:tcPr>
            <w:tcW w:w="3036" w:type="dxa"/>
          </w:tcPr>
          <w:p w:rsidR="00F74890" w:rsidRDefault="00E116EF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5E4234">
              <w:rPr>
                <w:rFonts w:cstheme="minorHAnsi"/>
                <w:color w:val="000000"/>
                <w:lang w:val="en-US"/>
              </w:rPr>
              <w:t>Measurements per minute.</w:t>
            </w:r>
          </w:p>
          <w:p w:rsidR="004C5647" w:rsidRPr="005E4234" w:rsidRDefault="004C5647" w:rsidP="00F74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</w:p>
        </w:tc>
      </w:tr>
    </w:tbl>
    <w:p w:rsidR="00BC2495" w:rsidRDefault="00BC2495"/>
    <w:p w:rsidR="00503BB5" w:rsidRDefault="00503BB5" w:rsidP="00503BB5">
      <w:pPr>
        <w:pStyle w:val="Heading4"/>
      </w:pPr>
      <w:r>
        <w:t>Namespaces</w:t>
      </w:r>
    </w:p>
    <w:p w:rsidR="00EA4E6B" w:rsidRDefault="00EA4E6B" w:rsidP="00EA4E6B">
      <w:pPr>
        <w:pStyle w:val="HTMLPreformatted"/>
        <w:rPr>
          <w:color w:val="000000"/>
        </w:rPr>
      </w:pPr>
    </w:p>
    <w:p w:rsidR="0090193B" w:rsidRDefault="00EA4E6B" w:rsidP="002A6E78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FA5BAD" w:rsidRPr="00953BE0" w:rsidRDefault="00FA5BAD" w:rsidP="00953BE0">
      <w:pPr>
        <w:pStyle w:val="HTMLPreformatted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 w:rsidRPr="00953BE0">
        <w:rPr>
          <w:rFonts w:asciiTheme="majorHAnsi" w:hAnsiTheme="majorHAnsi" w:cstheme="majorHAnsi"/>
          <w:color w:val="000000"/>
          <w:sz w:val="22"/>
          <w:szCs w:val="22"/>
        </w:rPr>
        <w:t>"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scllv</w:t>
      </w:r>
      <w:proofErr w:type="spellEnd"/>
      <w:proofErr w:type="gram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" :</w:t>
      </w:r>
      <w:proofErr w:type="gramEnd"/>
      <w:r w:rsidRPr="00953BE0">
        <w:rPr>
          <w:rFonts w:asciiTheme="majorHAnsi" w:hAnsiTheme="majorHAnsi" w:cstheme="majorHAnsi"/>
          <w:color w:val="000000"/>
          <w:sz w:val="22"/>
          <w:szCs w:val="22"/>
        </w:rPr>
        <w:t xml:space="preserve"> "http://ontology.cybershare.utep.edu/smart-cities/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scllv</w:t>
      </w:r>
      <w:proofErr w:type="spellEnd"/>
      <w:r w:rsidRPr="00953BE0">
        <w:rPr>
          <w:rFonts w:asciiTheme="majorHAnsi" w:hAnsiTheme="majorHAnsi" w:cstheme="majorHAnsi"/>
          <w:color w:val="000000"/>
          <w:sz w:val="22"/>
          <w:szCs w:val="22"/>
        </w:rPr>
        <w:t>#",</w:t>
      </w:r>
    </w:p>
    <w:p w:rsidR="00FA5BAD" w:rsidRPr="00953BE0" w:rsidRDefault="00FA5BAD" w:rsidP="00953BE0">
      <w:pPr>
        <w:pStyle w:val="HTMLPreformatted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 w:rsidRPr="00953BE0">
        <w:rPr>
          <w:rFonts w:asciiTheme="majorHAnsi" w:hAnsiTheme="majorHAnsi" w:cstheme="majorHAnsi"/>
          <w:color w:val="000000"/>
          <w:sz w:val="22"/>
          <w:szCs w:val="22"/>
        </w:rPr>
        <w:t>"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scllv</w:t>
      </w:r>
      <w:proofErr w:type="spellEnd"/>
      <w:r w:rsidRPr="00953BE0">
        <w:rPr>
          <w:rFonts w:asciiTheme="majorHAnsi" w:hAnsiTheme="majorHAnsi" w:cstheme="majorHAnsi"/>
          <w:color w:val="000000"/>
          <w:sz w:val="22"/>
          <w:szCs w:val="22"/>
        </w:rPr>
        <w:t>-meta</w:t>
      </w:r>
      <w:proofErr w:type="gram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" :</w:t>
      </w:r>
      <w:proofErr w:type="gramEnd"/>
      <w:r w:rsidRPr="00953BE0">
        <w:rPr>
          <w:rFonts w:asciiTheme="majorHAnsi" w:hAnsiTheme="majorHAnsi" w:cstheme="majorHAnsi"/>
          <w:color w:val="000000"/>
          <w:sz w:val="22"/>
          <w:szCs w:val="22"/>
        </w:rPr>
        <w:t xml:space="preserve"> "http://ontology.cybershare.utep.edu/smart-cities/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scllv</w:t>
      </w:r>
      <w:proofErr w:type="spellEnd"/>
      <w:r w:rsidRPr="00953BE0">
        <w:rPr>
          <w:rFonts w:asciiTheme="majorHAnsi" w:hAnsiTheme="majorHAnsi" w:cstheme="majorHAnsi"/>
          <w:color w:val="000000"/>
          <w:sz w:val="22"/>
          <w:szCs w:val="22"/>
        </w:rPr>
        <w:t>-meta#",</w:t>
      </w:r>
    </w:p>
    <w:p w:rsidR="00FA5BAD" w:rsidRPr="00953BE0" w:rsidRDefault="00FA5BAD" w:rsidP="00953BE0">
      <w:pPr>
        <w:pStyle w:val="HTMLPreformatted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 w:rsidRPr="00953BE0">
        <w:rPr>
          <w:rFonts w:asciiTheme="majorHAnsi" w:hAnsiTheme="majorHAnsi" w:cstheme="majorHAnsi"/>
          <w:color w:val="000000"/>
          <w:sz w:val="22"/>
          <w:szCs w:val="22"/>
        </w:rPr>
        <w:t>"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xsd</w:t>
      </w:r>
      <w:proofErr w:type="spellEnd"/>
      <w:proofErr w:type="gram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" :</w:t>
      </w:r>
      <w:proofErr w:type="gramEnd"/>
      <w:r w:rsidRPr="00953BE0">
        <w:rPr>
          <w:rFonts w:asciiTheme="majorHAnsi" w:hAnsiTheme="majorHAnsi" w:cstheme="majorHAnsi"/>
          <w:color w:val="000000"/>
          <w:sz w:val="22"/>
          <w:szCs w:val="22"/>
        </w:rPr>
        <w:t xml:space="preserve"> "http://www.w3.org/2001/XMLSchema#",</w:t>
      </w:r>
    </w:p>
    <w:p w:rsidR="00FA5BAD" w:rsidRPr="00953BE0" w:rsidRDefault="00FA5BAD" w:rsidP="00953BE0">
      <w:pPr>
        <w:pStyle w:val="HTMLPreformatted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 w:rsidRPr="00953BE0">
        <w:rPr>
          <w:rFonts w:asciiTheme="majorHAnsi" w:hAnsiTheme="majorHAnsi" w:cstheme="majorHAnsi"/>
          <w:color w:val="000000"/>
          <w:sz w:val="22"/>
          <w:szCs w:val="22"/>
        </w:rPr>
        <w:t>"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rdfs</w:t>
      </w:r>
      <w:proofErr w:type="spellEnd"/>
      <w:r w:rsidRPr="00953BE0">
        <w:rPr>
          <w:rFonts w:asciiTheme="majorHAnsi" w:hAnsiTheme="majorHAnsi" w:cstheme="majorHAnsi"/>
          <w:color w:val="000000"/>
          <w:sz w:val="22"/>
          <w:szCs w:val="22"/>
        </w:rPr>
        <w:t>": "http://www.w3.org/2000/01/rdf-schema#",</w:t>
      </w:r>
    </w:p>
    <w:p w:rsidR="00FA5BAD" w:rsidRPr="00953BE0" w:rsidRDefault="00FA5BAD" w:rsidP="00953BE0">
      <w:pPr>
        <w:pStyle w:val="HTMLPreformatted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 w:rsidRPr="00953BE0">
        <w:rPr>
          <w:rFonts w:asciiTheme="majorHAnsi" w:hAnsiTheme="majorHAnsi" w:cstheme="majorHAnsi"/>
          <w:color w:val="000000"/>
          <w:sz w:val="22"/>
          <w:szCs w:val="22"/>
        </w:rPr>
        <w:t>"owl": "http://www.w3.org/2002/07/owl#",</w:t>
      </w:r>
    </w:p>
    <w:p w:rsidR="00FA5BAD" w:rsidRPr="00953BE0" w:rsidRDefault="00FA5BAD" w:rsidP="00953BE0">
      <w:pPr>
        <w:pStyle w:val="HTMLPreformatted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 w:rsidRPr="00953BE0">
        <w:rPr>
          <w:rFonts w:asciiTheme="majorHAnsi" w:hAnsiTheme="majorHAnsi" w:cstheme="majorHAnsi"/>
          <w:color w:val="000000"/>
          <w:sz w:val="22"/>
          <w:szCs w:val="22"/>
        </w:rPr>
        <w:t>"dc</w:t>
      </w:r>
      <w:proofErr w:type="gram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" :</w:t>
      </w:r>
      <w:proofErr w:type="gramEnd"/>
      <w:r w:rsidRPr="00953BE0">
        <w:rPr>
          <w:rFonts w:asciiTheme="majorHAnsi" w:hAnsiTheme="majorHAnsi" w:cstheme="majorHAnsi"/>
          <w:color w:val="000000"/>
          <w:sz w:val="22"/>
          <w:szCs w:val="22"/>
        </w:rPr>
        <w:t xml:space="preserve"> "http://purl.org/dc/elements/1.1/",</w:t>
      </w:r>
    </w:p>
    <w:p w:rsidR="00FA5BAD" w:rsidRPr="00953BE0" w:rsidRDefault="00FA5BAD" w:rsidP="00953BE0">
      <w:pPr>
        <w:pStyle w:val="HTMLPreformatted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 w:rsidRPr="00953BE0">
        <w:rPr>
          <w:rFonts w:asciiTheme="majorHAnsi" w:hAnsiTheme="majorHAnsi" w:cstheme="majorHAnsi"/>
          <w:color w:val="000000"/>
          <w:sz w:val="22"/>
          <w:szCs w:val="22"/>
        </w:rPr>
        <w:t>"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isweb</w:t>
      </w:r>
      <w:proofErr w:type="spellEnd"/>
      <w:proofErr w:type="gram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" :</w:t>
      </w:r>
      <w:proofErr w:type="gramEnd"/>
      <w:r w:rsidRPr="00953BE0">
        <w:rPr>
          <w:rFonts w:asciiTheme="majorHAnsi" w:hAnsiTheme="majorHAnsi" w:cstheme="majorHAnsi"/>
          <w:color w:val="000000"/>
          <w:sz w:val="22"/>
          <w:szCs w:val="22"/>
        </w:rPr>
        <w:t xml:space="preserve"> "http://ontology.cybershare.utep.edu/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ELSEWeb</w:t>
      </w:r>
      <w:proofErr w:type="spellEnd"/>
      <w:r w:rsidRPr="00953BE0">
        <w:rPr>
          <w:rFonts w:asciiTheme="majorHAnsi" w:hAnsiTheme="majorHAnsi" w:cstheme="majorHAnsi"/>
          <w:color w:val="000000"/>
          <w:sz w:val="22"/>
          <w:szCs w:val="22"/>
        </w:rPr>
        <w:t>/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elseweb-data.owl</w:t>
      </w:r>
      <w:proofErr w:type="spellEnd"/>
      <w:r w:rsidRPr="00953BE0">
        <w:rPr>
          <w:rFonts w:asciiTheme="majorHAnsi" w:hAnsiTheme="majorHAnsi" w:cstheme="majorHAnsi"/>
          <w:color w:val="000000"/>
          <w:sz w:val="22"/>
          <w:szCs w:val="22"/>
        </w:rPr>
        <w:t>#",</w:t>
      </w:r>
    </w:p>
    <w:p w:rsidR="00FA5BAD" w:rsidRPr="00953BE0" w:rsidRDefault="00FA5BAD" w:rsidP="00953BE0">
      <w:pPr>
        <w:pStyle w:val="HTMLPreformatted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 w:rsidRPr="00953BE0">
        <w:rPr>
          <w:rFonts w:asciiTheme="majorHAnsi" w:hAnsiTheme="majorHAnsi" w:cstheme="majorHAnsi"/>
          <w:color w:val="000000"/>
          <w:sz w:val="22"/>
          <w:szCs w:val="22"/>
        </w:rPr>
        <w:t>"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vcard</w:t>
      </w:r>
      <w:proofErr w:type="spellEnd"/>
      <w:r w:rsidRPr="00953BE0">
        <w:rPr>
          <w:rFonts w:asciiTheme="majorHAnsi" w:hAnsiTheme="majorHAnsi" w:cstheme="majorHAnsi"/>
          <w:color w:val="000000"/>
          <w:sz w:val="22"/>
          <w:szCs w:val="22"/>
        </w:rPr>
        <w:t>": "http://www.w3.org/2006/vcard/ns#",</w:t>
      </w:r>
    </w:p>
    <w:p w:rsidR="00FA5BAD" w:rsidRPr="00953BE0" w:rsidRDefault="00FA5BAD" w:rsidP="00953BE0">
      <w:pPr>
        <w:pStyle w:val="HTMLPreformatted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 w:rsidRPr="00953BE0">
        <w:rPr>
          <w:rFonts w:asciiTheme="majorHAnsi" w:hAnsiTheme="majorHAnsi" w:cstheme="majorHAnsi"/>
          <w:color w:val="000000"/>
          <w:sz w:val="22"/>
          <w:szCs w:val="22"/>
        </w:rPr>
        <w:t>"geo</w:t>
      </w:r>
      <w:proofErr w:type="gram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" :</w:t>
      </w:r>
      <w:proofErr w:type="gramEnd"/>
      <w:r w:rsidRPr="00953BE0">
        <w:rPr>
          <w:rFonts w:asciiTheme="majorHAnsi" w:hAnsiTheme="majorHAnsi" w:cstheme="majorHAnsi"/>
          <w:color w:val="000000"/>
          <w:sz w:val="22"/>
          <w:szCs w:val="22"/>
        </w:rPr>
        <w:t xml:space="preserve"> "http://www.w3.org/2003/01/geo/wgs84_pos#",</w:t>
      </w:r>
    </w:p>
    <w:p w:rsidR="00FA5BAD" w:rsidRPr="00953BE0" w:rsidRDefault="00FA5BAD" w:rsidP="00953BE0">
      <w:pPr>
        <w:pStyle w:val="HTMLPreformatted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 w:rsidRPr="00953BE0">
        <w:rPr>
          <w:rFonts w:asciiTheme="majorHAnsi" w:hAnsiTheme="majorHAnsi" w:cstheme="majorHAnsi"/>
          <w:color w:val="000000"/>
          <w:sz w:val="22"/>
          <w:szCs w:val="22"/>
        </w:rPr>
        <w:t>"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dul</w:t>
      </w:r>
      <w:proofErr w:type="spellEnd"/>
      <w:proofErr w:type="gram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" :</w:t>
      </w:r>
      <w:proofErr w:type="gramEnd"/>
      <w:r w:rsidRPr="00953BE0">
        <w:rPr>
          <w:rFonts w:asciiTheme="majorHAnsi" w:hAnsiTheme="majorHAnsi" w:cstheme="majorHAnsi"/>
          <w:color w:val="000000"/>
          <w:sz w:val="22"/>
          <w:szCs w:val="22"/>
        </w:rPr>
        <w:t xml:space="preserve"> "http://www.loa-cnr.it/ontologies/DUL.owl#",</w:t>
      </w:r>
    </w:p>
    <w:p w:rsidR="00FA5BAD" w:rsidRPr="00953BE0" w:rsidRDefault="00FA5BAD" w:rsidP="00953BE0">
      <w:pPr>
        <w:pStyle w:val="HTMLPreformatted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 w:rsidRPr="00953BE0">
        <w:rPr>
          <w:rFonts w:asciiTheme="majorHAnsi" w:hAnsiTheme="majorHAnsi" w:cstheme="majorHAnsi"/>
          <w:color w:val="000000"/>
          <w:sz w:val="22"/>
          <w:szCs w:val="22"/>
        </w:rPr>
        <w:t>"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ssn</w:t>
      </w:r>
      <w:proofErr w:type="spellEnd"/>
      <w:proofErr w:type="gram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" :</w:t>
      </w:r>
      <w:proofErr w:type="gramEnd"/>
      <w:r w:rsidRPr="00953BE0">
        <w:rPr>
          <w:rFonts w:asciiTheme="majorHAnsi" w:hAnsiTheme="majorHAnsi" w:cstheme="majorHAnsi"/>
          <w:color w:val="000000"/>
          <w:sz w:val="22"/>
          <w:szCs w:val="22"/>
        </w:rPr>
        <w:t xml:space="preserve"> "http://purl.oclc.org/NET/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ssnx</w:t>
      </w:r>
      <w:proofErr w:type="spellEnd"/>
      <w:r w:rsidRPr="00953BE0">
        <w:rPr>
          <w:rFonts w:asciiTheme="majorHAnsi" w:hAnsiTheme="majorHAnsi" w:cstheme="majorHAnsi"/>
          <w:color w:val="000000"/>
          <w:sz w:val="22"/>
          <w:szCs w:val="22"/>
        </w:rPr>
        <w:t>/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ssn</w:t>
      </w:r>
      <w:proofErr w:type="spellEnd"/>
      <w:r w:rsidRPr="00953BE0">
        <w:rPr>
          <w:rFonts w:asciiTheme="majorHAnsi" w:hAnsiTheme="majorHAnsi" w:cstheme="majorHAnsi"/>
          <w:color w:val="000000"/>
          <w:sz w:val="22"/>
          <w:szCs w:val="22"/>
        </w:rPr>
        <w:t>#",</w:t>
      </w:r>
    </w:p>
    <w:p w:rsidR="00FA5BAD" w:rsidRPr="00953BE0" w:rsidRDefault="00FA5BAD" w:rsidP="00953BE0">
      <w:pPr>
        <w:pStyle w:val="HTMLPreformatted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 w:rsidRPr="00953BE0">
        <w:rPr>
          <w:rFonts w:asciiTheme="majorHAnsi" w:hAnsiTheme="majorHAnsi" w:cstheme="majorHAnsi"/>
          <w:color w:val="000000"/>
          <w:sz w:val="22"/>
          <w:szCs w:val="22"/>
        </w:rPr>
        <w:t>"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iot</w:t>
      </w:r>
      <w:proofErr w:type="spellEnd"/>
      <w:r w:rsidRPr="00953BE0">
        <w:rPr>
          <w:rFonts w:asciiTheme="majorHAnsi" w:hAnsiTheme="majorHAnsi" w:cstheme="majorHAnsi"/>
          <w:color w:val="000000"/>
          <w:sz w:val="22"/>
          <w:szCs w:val="22"/>
        </w:rPr>
        <w:t>": "https://iotdb.org/pub/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iot</w:t>
      </w:r>
      <w:proofErr w:type="spellEnd"/>
      <w:r w:rsidRPr="00953BE0">
        <w:rPr>
          <w:rFonts w:asciiTheme="majorHAnsi" w:hAnsiTheme="majorHAnsi" w:cstheme="majorHAnsi"/>
          <w:color w:val="000000"/>
          <w:sz w:val="22"/>
          <w:szCs w:val="22"/>
        </w:rPr>
        <w:t>#",</w:t>
      </w:r>
    </w:p>
    <w:p w:rsidR="00FA5BAD" w:rsidRPr="00953BE0" w:rsidRDefault="00FA5BAD" w:rsidP="00953BE0">
      <w:pPr>
        <w:pStyle w:val="HTMLPreformatted"/>
        <w:ind w:left="720"/>
        <w:rPr>
          <w:rFonts w:asciiTheme="majorHAnsi" w:hAnsiTheme="majorHAnsi" w:cstheme="majorHAnsi"/>
          <w:color w:val="000000"/>
          <w:sz w:val="22"/>
          <w:szCs w:val="22"/>
          <w:lang w:val="es-MX"/>
        </w:rPr>
      </w:pPr>
      <w:r w:rsidRPr="00953BE0">
        <w:rPr>
          <w:rFonts w:asciiTheme="majorHAnsi" w:hAnsiTheme="majorHAnsi" w:cstheme="majorHAnsi"/>
          <w:color w:val="000000"/>
          <w:sz w:val="22"/>
          <w:szCs w:val="22"/>
          <w:lang w:val="es-MX"/>
        </w:rPr>
        <w:t>"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  <w:lang w:val="es-MX"/>
        </w:rPr>
        <w:t>obo</w:t>
      </w:r>
      <w:proofErr w:type="spellEnd"/>
      <w:proofErr w:type="gramStart"/>
      <w:r w:rsidRPr="00953BE0">
        <w:rPr>
          <w:rFonts w:asciiTheme="majorHAnsi" w:hAnsiTheme="majorHAnsi" w:cstheme="majorHAnsi"/>
          <w:color w:val="000000"/>
          <w:sz w:val="22"/>
          <w:szCs w:val="22"/>
          <w:lang w:val="es-MX"/>
        </w:rPr>
        <w:t>" :</w:t>
      </w:r>
      <w:proofErr w:type="gramEnd"/>
      <w:r w:rsidRPr="00953BE0">
        <w:rPr>
          <w:rFonts w:asciiTheme="majorHAnsi" w:hAnsiTheme="majorHAnsi" w:cstheme="majorHAnsi"/>
          <w:color w:val="000000"/>
          <w:sz w:val="22"/>
          <w:szCs w:val="22"/>
          <w:lang w:val="es-MX"/>
        </w:rPr>
        <w:t xml:space="preserve"> "http://purl.obolibrary.org/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  <w:lang w:val="es-MX"/>
        </w:rPr>
        <w:t>obo</w:t>
      </w:r>
      <w:proofErr w:type="spellEnd"/>
      <w:r w:rsidRPr="00953BE0">
        <w:rPr>
          <w:rFonts w:asciiTheme="majorHAnsi" w:hAnsiTheme="majorHAnsi" w:cstheme="majorHAnsi"/>
          <w:color w:val="000000"/>
          <w:sz w:val="22"/>
          <w:szCs w:val="22"/>
          <w:lang w:val="es-MX"/>
        </w:rPr>
        <w:t>/",</w:t>
      </w:r>
    </w:p>
    <w:p w:rsidR="00FA5BAD" w:rsidRPr="00953BE0" w:rsidRDefault="00FA5BAD" w:rsidP="00953BE0">
      <w:pPr>
        <w:pStyle w:val="HTMLPreformatted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 w:rsidRPr="00953BE0">
        <w:rPr>
          <w:rFonts w:asciiTheme="majorHAnsi" w:hAnsiTheme="majorHAnsi" w:cstheme="majorHAnsi"/>
          <w:color w:val="000000"/>
          <w:sz w:val="22"/>
          <w:szCs w:val="22"/>
        </w:rPr>
        <w:t>"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dcat</w:t>
      </w:r>
      <w:proofErr w:type="spellEnd"/>
      <w:proofErr w:type="gram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" :</w:t>
      </w:r>
      <w:proofErr w:type="gramEnd"/>
      <w:r w:rsidRPr="00953BE0">
        <w:rPr>
          <w:rFonts w:asciiTheme="majorHAnsi" w:hAnsiTheme="majorHAnsi" w:cstheme="majorHAnsi"/>
          <w:color w:val="000000"/>
          <w:sz w:val="22"/>
          <w:szCs w:val="22"/>
        </w:rPr>
        <w:t xml:space="preserve"> "http://purl.org/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ctic</w:t>
      </w:r>
      <w:proofErr w:type="spellEnd"/>
      <w:r w:rsidRPr="00953BE0">
        <w:rPr>
          <w:rFonts w:asciiTheme="majorHAnsi" w:hAnsiTheme="majorHAnsi" w:cstheme="majorHAnsi"/>
          <w:color w:val="000000"/>
          <w:sz w:val="22"/>
          <w:szCs w:val="22"/>
        </w:rPr>
        <w:t>/</w:t>
      </w:r>
      <w:proofErr w:type="spellStart"/>
      <w:r w:rsidRPr="00953BE0">
        <w:rPr>
          <w:rFonts w:asciiTheme="majorHAnsi" w:hAnsiTheme="majorHAnsi" w:cstheme="majorHAnsi"/>
          <w:color w:val="000000"/>
          <w:sz w:val="22"/>
          <w:szCs w:val="22"/>
        </w:rPr>
        <w:t>dcat</w:t>
      </w:r>
      <w:proofErr w:type="spellEnd"/>
      <w:r w:rsidRPr="00953BE0">
        <w:rPr>
          <w:rFonts w:asciiTheme="majorHAnsi" w:hAnsiTheme="majorHAnsi" w:cstheme="majorHAnsi"/>
          <w:color w:val="000000"/>
          <w:sz w:val="22"/>
          <w:szCs w:val="22"/>
        </w:rPr>
        <w:t>#",</w:t>
      </w:r>
    </w:p>
    <w:p w:rsidR="00223D15" w:rsidRDefault="00223D15" w:rsidP="00251DFF">
      <w:pPr>
        <w:ind w:left="0"/>
      </w:pPr>
    </w:p>
    <w:p w:rsidR="003C77CF" w:rsidRDefault="003C77CF" w:rsidP="00251DFF">
      <w:pPr>
        <w:ind w:left="0"/>
      </w:pPr>
    </w:p>
    <w:p w:rsidR="005C071A" w:rsidRDefault="006D5877" w:rsidP="000A2892">
      <w:pPr>
        <w:pStyle w:val="Heading4"/>
      </w:pPr>
      <w:r>
        <w:lastRenderedPageBreak/>
        <w:t>Document Sample</w:t>
      </w:r>
    </w:p>
    <w:p w:rsidR="007D78DF" w:rsidRDefault="007D78DF" w:rsidP="007D78DF"/>
    <w:p w:rsidR="0047276A" w:rsidRDefault="00223D15" w:rsidP="00222801">
      <w:pPr>
        <w:ind w:left="0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49D4736C" wp14:editId="765CC894">
                <wp:extent cx="5734050" cy="5676900"/>
                <wp:effectExtent l="0" t="0" r="1905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567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"@context": "http://ontology.cybershare.utep.edu/smart-cities/</w:t>
                            </w:r>
                            <w:proofErr w:type="spell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scllv.jsonld</w:t>
                            </w:r>
                            <w:proofErr w:type="spellEnd"/>
                            <w:r w:rsidRPr="00BF44C3">
                              <w:rPr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"@id": "56b3a9d27de952005f38a69b",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"@type": "</w:t>
                            </w:r>
                            <w:proofErr w:type="spellStart"/>
                            <w:proofErr w:type="gram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ssn:Device</w:t>
                            </w:r>
                            <w:proofErr w:type="spellEnd"/>
                            <w:proofErr w:type="gramEnd"/>
                            <w:r w:rsidRPr="00BF44C3">
                              <w:rPr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boardName</w:t>
                            </w:r>
                            <w:proofErr w:type="spellEnd"/>
                            <w:r w:rsidRPr="00BF44C3">
                              <w:rPr>
                                <w:sz w:val="16"/>
                                <w:szCs w:val="16"/>
                              </w:rPr>
                              <w:t>": "GalileoV2",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assembledBy</w:t>
                            </w:r>
                            <w:proofErr w:type="spellEnd"/>
                            <w:r w:rsidRPr="00BF44C3">
                              <w:rPr>
                                <w:sz w:val="16"/>
                                <w:szCs w:val="16"/>
                              </w:rPr>
                              <w:t>": "Gustavo",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serialNumber</w:t>
                            </w:r>
                            <w:proofErr w:type="spellEnd"/>
                            <w:r w:rsidRPr="00BF44C3">
                              <w:rPr>
                                <w:sz w:val="16"/>
                                <w:szCs w:val="16"/>
                              </w:rPr>
                              <w:t>": "FZGL40701DN7",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macAddress</w:t>
                            </w:r>
                            <w:proofErr w:type="spellEnd"/>
                            <w:r w:rsidRPr="00BF44C3">
                              <w:rPr>
                                <w:sz w:val="16"/>
                                <w:szCs w:val="16"/>
                              </w:rPr>
                              <w:t>": "98:4f:ee:</w:t>
                            </w:r>
                            <w:proofErr w:type="gram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00:e</w:t>
                            </w:r>
                            <w:proofErr w:type="gramEnd"/>
                            <w:r w:rsidRPr="00BF44C3">
                              <w:rPr>
                                <w:sz w:val="16"/>
                                <w:szCs w:val="16"/>
                              </w:rPr>
                              <w:t>1:a6",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"protocol": "MQTT",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"datasheet": "http://www.intel.com/newsroom/kits/quark/galileo/pdfs/Intel_Galileo_Datasheet.pdf",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>"</w:t>
                            </w:r>
                            <w:proofErr w:type="spellStart"/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>admin</w:t>
                            </w:r>
                            <w:proofErr w:type="spellEnd"/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>": {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ab/>
                              <w:t>"@</w:t>
                            </w:r>
                            <w:proofErr w:type="spellStart"/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>type</w:t>
                            </w:r>
                            <w:proofErr w:type="spellEnd"/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>": "</w:t>
                            </w:r>
                            <w:proofErr w:type="spellStart"/>
                            <w:proofErr w:type="gramStart"/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>vcard:Individual</w:t>
                            </w:r>
                            <w:proofErr w:type="spellEnd"/>
                            <w:proofErr w:type="gramEnd"/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>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ab/>
                              <w:t>"</w:t>
                            </w:r>
                            <w:proofErr w:type="spellStart"/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>name</w:t>
                            </w:r>
                            <w:proofErr w:type="spellEnd"/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>": "Ana Sofía Jáuregui Cuevas",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  <w:lang w:val="es-MX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>"email": "anasofia_ja@hotmail.com"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coll_location</w:t>
                            </w:r>
                            <w:proofErr w:type="spellEnd"/>
                            <w:r w:rsidRPr="00BF44C3">
                              <w:rPr>
                                <w:sz w:val="16"/>
                                <w:szCs w:val="16"/>
                              </w:rPr>
                              <w:t>": {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"@type": "</w:t>
                            </w:r>
                            <w:proofErr w:type="spellStart"/>
                            <w:proofErr w:type="gram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vcard:Location</w:t>
                            </w:r>
                            <w:proofErr w:type="spellEnd"/>
                            <w:proofErr w:type="gramEnd"/>
                            <w:r w:rsidRPr="00BF44C3">
                              <w:rPr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"country": "</w:t>
                            </w:r>
                            <w:proofErr w:type="spell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mexico</w:t>
                            </w:r>
                            <w:proofErr w:type="spellEnd"/>
                            <w:r w:rsidRPr="00BF44C3">
                              <w:rPr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"location": "Innovation Center Floor 2",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"latitude": 20.7440479999999990,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"longitude": -103.3785491999999900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"sensors": [{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"@id": "577f10f29494f235d7f2b49b",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"@type": "</w:t>
                            </w:r>
                            <w:proofErr w:type="spellStart"/>
                            <w:proofErr w:type="gram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ssn:SensingDevice</w:t>
                            </w:r>
                            <w:proofErr w:type="spellEnd"/>
                            <w:proofErr w:type="gramEnd"/>
                            <w:r w:rsidRPr="00BF44C3">
                              <w:rPr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partName</w:t>
                            </w:r>
                            <w:proofErr w:type="spellEnd"/>
                            <w:r w:rsidRPr="00BF44C3">
                              <w:rPr>
                                <w:sz w:val="16"/>
                                <w:szCs w:val="16"/>
                              </w:rPr>
                              <w:t>": "TSL2561",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"characteristic": "luminosity",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"type": "digital",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"entity": "environment",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"datasheet": "https://cdn-shop.adafruit.com/datasheets/TSL2561.pdf",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installDate</w:t>
                            </w:r>
                            <w:proofErr w:type="spellEnd"/>
                            <w:r w:rsidRPr="00BF44C3">
                              <w:rPr>
                                <w:sz w:val="16"/>
                                <w:szCs w:val="16"/>
                              </w:rPr>
                              <w:t>": "2012-04-23T18:25:43.511Z",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"variable": [{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"@type": "</w:t>
                            </w:r>
                            <w:proofErr w:type="spellStart"/>
                            <w:proofErr w:type="gram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ssn:MeasurementProperty</w:t>
                            </w:r>
                            <w:proofErr w:type="spellEnd"/>
                            <w:proofErr w:type="gramEnd"/>
                            <w:r w:rsidRPr="00BF44C3">
                              <w:rPr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"characteristic": "light",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"unit": "Lumens",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valMin</w:t>
                            </w:r>
                            <w:proofErr w:type="spellEnd"/>
                            <w:r w:rsidRPr="00BF44C3">
                              <w:rPr>
                                <w:sz w:val="16"/>
                                <w:szCs w:val="16"/>
                              </w:rPr>
                              <w:t>": 0,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BF44C3">
                              <w:rPr>
                                <w:sz w:val="16"/>
                                <w:szCs w:val="16"/>
                              </w:rPr>
                              <w:t>valMax</w:t>
                            </w:r>
                            <w:proofErr w:type="spellEnd"/>
                            <w:r w:rsidRPr="00BF44C3">
                              <w:rPr>
                                <w:sz w:val="16"/>
                                <w:szCs w:val="16"/>
                              </w:rPr>
                              <w:t>": 5047,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"frequency": 1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}]</w:t>
                            </w:r>
                          </w:p>
                          <w:p w:rsidR="003D130A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ab/>
                              <w:t>}]</w:t>
                            </w:r>
                          </w:p>
                          <w:p w:rsidR="006D5877" w:rsidRPr="00BF44C3" w:rsidRDefault="003D130A" w:rsidP="003D130A">
                            <w:pPr>
                              <w:spacing w:before="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F44C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D4736C" id="Text Box 1" o:spid="_x0000_s1029" type="#_x0000_t202" style="width:451.5pt;height:4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" fillcolor="white [3201]" strokeweight=".5pt">
                <v:textbox>
                  <w:txbxContent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  <w:t>"@context": "http://ontology.cybershare.utep.edu/smart-cities/</w:t>
                      </w:r>
                      <w:proofErr w:type="spellStart"/>
                      <w:r w:rsidRPr="00BF44C3">
                        <w:rPr>
                          <w:sz w:val="16"/>
                          <w:szCs w:val="16"/>
                        </w:rPr>
                        <w:t>scllv.jsonld</w:t>
                      </w:r>
                      <w:proofErr w:type="spellEnd"/>
                      <w:r w:rsidRPr="00BF44C3">
                        <w:rPr>
                          <w:sz w:val="16"/>
                          <w:szCs w:val="16"/>
                        </w:rPr>
                        <w:t>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  <w:t>"@id": "56b3a9d27de952005f38a69b",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  <w:t>"@type": "</w:t>
                      </w:r>
                      <w:proofErr w:type="spellStart"/>
                      <w:proofErr w:type="gramStart"/>
                      <w:r w:rsidRPr="00BF44C3">
                        <w:rPr>
                          <w:sz w:val="16"/>
                          <w:szCs w:val="16"/>
                        </w:rPr>
                        <w:t>ssn:Device</w:t>
                      </w:r>
                      <w:proofErr w:type="spellEnd"/>
                      <w:proofErr w:type="gramEnd"/>
                      <w:r w:rsidRPr="00BF44C3">
                        <w:rPr>
                          <w:sz w:val="16"/>
                          <w:szCs w:val="16"/>
                        </w:rPr>
                        <w:t>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BF44C3">
                        <w:rPr>
                          <w:sz w:val="16"/>
                          <w:szCs w:val="16"/>
                        </w:rPr>
                        <w:t>boardName</w:t>
                      </w:r>
                      <w:proofErr w:type="spellEnd"/>
                      <w:r w:rsidRPr="00BF44C3">
                        <w:rPr>
                          <w:sz w:val="16"/>
                          <w:szCs w:val="16"/>
                        </w:rPr>
                        <w:t>": "GalileoV2",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BF44C3">
                        <w:rPr>
                          <w:sz w:val="16"/>
                          <w:szCs w:val="16"/>
                        </w:rPr>
                        <w:t>assembledBy</w:t>
                      </w:r>
                      <w:proofErr w:type="spellEnd"/>
                      <w:r w:rsidRPr="00BF44C3">
                        <w:rPr>
                          <w:sz w:val="16"/>
                          <w:szCs w:val="16"/>
                        </w:rPr>
                        <w:t>": "Gustavo",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BF44C3">
                        <w:rPr>
                          <w:sz w:val="16"/>
                          <w:szCs w:val="16"/>
                        </w:rPr>
                        <w:t>serialNumber</w:t>
                      </w:r>
                      <w:proofErr w:type="spellEnd"/>
                      <w:r w:rsidRPr="00BF44C3">
                        <w:rPr>
                          <w:sz w:val="16"/>
                          <w:szCs w:val="16"/>
                        </w:rPr>
                        <w:t>": "FZGL40701DN7",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BF44C3">
                        <w:rPr>
                          <w:sz w:val="16"/>
                          <w:szCs w:val="16"/>
                        </w:rPr>
                        <w:t>macAddress</w:t>
                      </w:r>
                      <w:proofErr w:type="spellEnd"/>
                      <w:r w:rsidRPr="00BF44C3">
                        <w:rPr>
                          <w:sz w:val="16"/>
                          <w:szCs w:val="16"/>
                        </w:rPr>
                        <w:t>": "98:4f:ee:</w:t>
                      </w:r>
                      <w:proofErr w:type="gramStart"/>
                      <w:r w:rsidRPr="00BF44C3">
                        <w:rPr>
                          <w:sz w:val="16"/>
                          <w:szCs w:val="16"/>
                        </w:rPr>
                        <w:t>00:e</w:t>
                      </w:r>
                      <w:proofErr w:type="gramEnd"/>
                      <w:r w:rsidRPr="00BF44C3">
                        <w:rPr>
                          <w:sz w:val="16"/>
                          <w:szCs w:val="16"/>
                        </w:rPr>
                        <w:t>1:a6",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  <w:t>"protocol": "MQTT",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  <w:t>"datasheet": "http://www.intel.com/newsroom/kits/quark/galileo/pdfs/Intel_Galileo_Datasheet.pdf",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>"</w:t>
                      </w:r>
                      <w:proofErr w:type="spellStart"/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>admin</w:t>
                      </w:r>
                      <w:proofErr w:type="spellEnd"/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>": {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ab/>
                        <w:t>"@</w:t>
                      </w:r>
                      <w:proofErr w:type="spellStart"/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>type</w:t>
                      </w:r>
                      <w:proofErr w:type="spellEnd"/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>": "</w:t>
                      </w:r>
                      <w:proofErr w:type="spellStart"/>
                      <w:proofErr w:type="gramStart"/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>vcard:Individual</w:t>
                      </w:r>
                      <w:proofErr w:type="spellEnd"/>
                      <w:proofErr w:type="gramEnd"/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>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ab/>
                        <w:t>"</w:t>
                      </w:r>
                      <w:proofErr w:type="spellStart"/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>name</w:t>
                      </w:r>
                      <w:proofErr w:type="spellEnd"/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>": "Ana Sofía Jáuregui Cuevas",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  <w:lang w:val="es-MX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>"email": "anasofia_ja@hotmail.com"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  <w:t>},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BF44C3">
                        <w:rPr>
                          <w:sz w:val="16"/>
                          <w:szCs w:val="16"/>
                        </w:rPr>
                        <w:t>coll_location</w:t>
                      </w:r>
                      <w:proofErr w:type="spellEnd"/>
                      <w:r w:rsidRPr="00BF44C3">
                        <w:rPr>
                          <w:sz w:val="16"/>
                          <w:szCs w:val="16"/>
                        </w:rPr>
                        <w:t>": {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"@type": "</w:t>
                      </w:r>
                      <w:proofErr w:type="spellStart"/>
                      <w:proofErr w:type="gramStart"/>
                      <w:r w:rsidRPr="00BF44C3">
                        <w:rPr>
                          <w:sz w:val="16"/>
                          <w:szCs w:val="16"/>
                        </w:rPr>
                        <w:t>vcard:Location</w:t>
                      </w:r>
                      <w:proofErr w:type="spellEnd"/>
                      <w:proofErr w:type="gramEnd"/>
                      <w:r w:rsidRPr="00BF44C3">
                        <w:rPr>
                          <w:sz w:val="16"/>
                          <w:szCs w:val="16"/>
                        </w:rPr>
                        <w:t>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"country": "</w:t>
                      </w:r>
                      <w:proofErr w:type="spellStart"/>
                      <w:r w:rsidRPr="00BF44C3">
                        <w:rPr>
                          <w:sz w:val="16"/>
                          <w:szCs w:val="16"/>
                        </w:rPr>
                        <w:t>mexico</w:t>
                      </w:r>
                      <w:proofErr w:type="spellEnd"/>
                      <w:r w:rsidRPr="00BF44C3">
                        <w:rPr>
                          <w:sz w:val="16"/>
                          <w:szCs w:val="16"/>
                        </w:rPr>
                        <w:t>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"location": "Innovation Center Floor 2",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"latitude": 20.7440479999999990,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"longitude": -103.3785491999999900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  <w:t>},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  <w:t>"sensors": [{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"@id": "577f10f29494f235d7f2b49b",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"@type": "</w:t>
                      </w:r>
                      <w:proofErr w:type="spellStart"/>
                      <w:proofErr w:type="gramStart"/>
                      <w:r w:rsidRPr="00BF44C3">
                        <w:rPr>
                          <w:sz w:val="16"/>
                          <w:szCs w:val="16"/>
                        </w:rPr>
                        <w:t>ssn:SensingDevice</w:t>
                      </w:r>
                      <w:proofErr w:type="spellEnd"/>
                      <w:proofErr w:type="gramEnd"/>
                      <w:r w:rsidRPr="00BF44C3">
                        <w:rPr>
                          <w:sz w:val="16"/>
                          <w:szCs w:val="16"/>
                        </w:rPr>
                        <w:t>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BF44C3">
                        <w:rPr>
                          <w:sz w:val="16"/>
                          <w:szCs w:val="16"/>
                        </w:rPr>
                        <w:t>partName</w:t>
                      </w:r>
                      <w:proofErr w:type="spellEnd"/>
                      <w:r w:rsidRPr="00BF44C3">
                        <w:rPr>
                          <w:sz w:val="16"/>
                          <w:szCs w:val="16"/>
                        </w:rPr>
                        <w:t>": "TSL2561",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"characteristic": "luminosity",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"type": "digital",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"entity": "environment",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"datasheet": "https://cdn-shop.adafruit.com/datasheets/TSL2561.pdf",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BF44C3">
                        <w:rPr>
                          <w:sz w:val="16"/>
                          <w:szCs w:val="16"/>
                        </w:rPr>
                        <w:t>installDate</w:t>
                      </w:r>
                      <w:proofErr w:type="spellEnd"/>
                      <w:r w:rsidRPr="00BF44C3">
                        <w:rPr>
                          <w:sz w:val="16"/>
                          <w:szCs w:val="16"/>
                        </w:rPr>
                        <w:t>": "2012-04-23T18:25:43.511Z",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"variable": [{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"@type": "</w:t>
                      </w:r>
                      <w:proofErr w:type="spellStart"/>
                      <w:proofErr w:type="gramStart"/>
                      <w:r w:rsidRPr="00BF44C3">
                        <w:rPr>
                          <w:sz w:val="16"/>
                          <w:szCs w:val="16"/>
                        </w:rPr>
                        <w:t>ssn:MeasurementProperty</w:t>
                      </w:r>
                      <w:proofErr w:type="spellEnd"/>
                      <w:proofErr w:type="gramEnd"/>
                      <w:r w:rsidRPr="00BF44C3">
                        <w:rPr>
                          <w:sz w:val="16"/>
                          <w:szCs w:val="16"/>
                        </w:rPr>
                        <w:t>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"characteristic": "light",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"unit": "Lumens",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BF44C3">
                        <w:rPr>
                          <w:sz w:val="16"/>
                          <w:szCs w:val="16"/>
                        </w:rPr>
                        <w:t>valMin</w:t>
                      </w:r>
                      <w:proofErr w:type="spellEnd"/>
                      <w:r w:rsidRPr="00BF44C3">
                        <w:rPr>
                          <w:sz w:val="16"/>
                          <w:szCs w:val="16"/>
                        </w:rPr>
                        <w:t>": 0,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BF44C3">
                        <w:rPr>
                          <w:sz w:val="16"/>
                          <w:szCs w:val="16"/>
                        </w:rPr>
                        <w:t>valMax</w:t>
                      </w:r>
                      <w:proofErr w:type="spellEnd"/>
                      <w:r w:rsidRPr="00BF44C3">
                        <w:rPr>
                          <w:sz w:val="16"/>
                          <w:szCs w:val="16"/>
                        </w:rPr>
                        <w:t>": 5047,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"frequency": 1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</w:r>
                      <w:r w:rsidRPr="00BF44C3">
                        <w:rPr>
                          <w:sz w:val="16"/>
                          <w:szCs w:val="16"/>
                        </w:rPr>
                        <w:tab/>
                        <w:t>}]</w:t>
                      </w:r>
                    </w:p>
                    <w:p w:rsidR="003D130A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ab/>
                        <w:t>}]</w:t>
                      </w:r>
                    </w:p>
                    <w:p w:rsidR="006D5877" w:rsidRPr="00BF44C3" w:rsidRDefault="003D130A" w:rsidP="003D130A">
                      <w:pPr>
                        <w:spacing w:before="0"/>
                        <w:ind w:left="0"/>
                        <w:rPr>
                          <w:sz w:val="16"/>
                          <w:szCs w:val="16"/>
                        </w:rPr>
                      </w:pPr>
                      <w:r w:rsidRPr="00BF44C3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C77CF" w:rsidRDefault="003C77CF" w:rsidP="00222801">
      <w:pPr>
        <w:ind w:left="0"/>
      </w:pPr>
    </w:p>
    <w:p w:rsidR="003C77CF" w:rsidRDefault="003C77CF" w:rsidP="00222801">
      <w:pPr>
        <w:ind w:left="0"/>
      </w:pPr>
    </w:p>
    <w:p w:rsidR="003C77CF" w:rsidRDefault="003C77CF" w:rsidP="00222801">
      <w:pPr>
        <w:ind w:left="0"/>
      </w:pPr>
    </w:p>
    <w:p w:rsidR="003C77CF" w:rsidRDefault="003C77CF" w:rsidP="00222801">
      <w:pPr>
        <w:ind w:left="0"/>
      </w:pPr>
    </w:p>
    <w:p w:rsidR="003C77CF" w:rsidRDefault="003C77CF" w:rsidP="00222801">
      <w:pPr>
        <w:ind w:left="0"/>
      </w:pPr>
    </w:p>
    <w:p w:rsidR="003C77CF" w:rsidRDefault="003C77CF" w:rsidP="00222801">
      <w:pPr>
        <w:ind w:left="0"/>
      </w:pPr>
    </w:p>
    <w:p w:rsidR="003C77CF" w:rsidRDefault="003C77CF" w:rsidP="00222801">
      <w:pPr>
        <w:ind w:left="0"/>
      </w:pPr>
    </w:p>
    <w:p w:rsidR="00BC2495" w:rsidRDefault="006918E3">
      <w:pPr>
        <w:pStyle w:val="Heading3"/>
      </w:pPr>
      <w:bookmarkStart w:id="3" w:name="_Toc457313549"/>
      <w:r>
        <w:lastRenderedPageBreak/>
        <w:t>WEEKDATASET</w:t>
      </w:r>
      <w:bookmarkEnd w:id="3"/>
    </w:p>
    <w:p w:rsidR="00B72E28" w:rsidRDefault="00D87D12" w:rsidP="00B72E28">
      <w:pPr>
        <w:jc w:val="both"/>
      </w:pPr>
      <w:r>
        <w:t>This collection concatenates stored sensing measurements per week</w:t>
      </w:r>
      <w:r w:rsidR="004E4CC1">
        <w:t>.</w:t>
      </w:r>
    </w:p>
    <w:p w:rsidR="00B72E28" w:rsidRDefault="00B72E28" w:rsidP="00B72E28">
      <w:pPr>
        <w:jc w:val="both"/>
      </w:pPr>
    </w:p>
    <w:tbl>
      <w:tblPr>
        <w:tblStyle w:val="GridTable1Light-Accent5"/>
        <w:tblW w:w="9965" w:type="dxa"/>
        <w:tblLook w:val="04A0" w:firstRow="1" w:lastRow="0" w:firstColumn="1" w:lastColumn="0" w:noHBand="0" w:noVBand="1"/>
      </w:tblPr>
      <w:tblGrid>
        <w:gridCol w:w="3319"/>
        <w:gridCol w:w="1570"/>
        <w:gridCol w:w="2111"/>
        <w:gridCol w:w="2965"/>
      </w:tblGrid>
      <w:tr w:rsidR="00C348AE" w:rsidTr="0034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:rsidR="00B72E28" w:rsidRDefault="00222801" w:rsidP="00643035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572" w:type="dxa"/>
          </w:tcPr>
          <w:p w:rsidR="00B72E28" w:rsidRDefault="00B72E28" w:rsidP="00643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86" w:type="dxa"/>
          </w:tcPr>
          <w:p w:rsidR="00B72E28" w:rsidRDefault="00222801" w:rsidP="00643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Semantic Context</w:t>
            </w:r>
          </w:p>
        </w:tc>
        <w:tc>
          <w:tcPr>
            <w:tcW w:w="3241" w:type="dxa"/>
          </w:tcPr>
          <w:p w:rsidR="00B72E28" w:rsidRDefault="00B72E28" w:rsidP="00643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36856" w:rsidRPr="00AC1DBA" w:rsidTr="003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:rsidR="00036856" w:rsidRDefault="00036856" w:rsidP="00036856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  <w:tc>
          <w:tcPr>
            <w:tcW w:w="1572" w:type="dxa"/>
          </w:tcPr>
          <w:p w:rsidR="00036856" w:rsidRDefault="00036856" w:rsidP="0003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xsd:string</w:t>
            </w:r>
            <w:proofErr w:type="spellEnd"/>
            <w:proofErr w:type="gramEnd"/>
          </w:p>
        </w:tc>
        <w:tc>
          <w:tcPr>
            <w:tcW w:w="1686" w:type="dxa"/>
          </w:tcPr>
          <w:p w:rsidR="00036856" w:rsidRDefault="00036856" w:rsidP="0084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036856">
              <w:rPr>
                <w:lang w:val="en-US"/>
              </w:rPr>
              <w:t>prov:Activity</w:t>
            </w:r>
            <w:proofErr w:type="spellEnd"/>
            <w:proofErr w:type="gramEnd"/>
          </w:p>
        </w:tc>
        <w:tc>
          <w:tcPr>
            <w:tcW w:w="3241" w:type="dxa"/>
          </w:tcPr>
          <w:p w:rsidR="00036856" w:rsidRPr="00417B1D" w:rsidRDefault="00417B1D" w:rsidP="0003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77CF">
              <w:rPr>
                <w:lang w:val="en-US"/>
              </w:rPr>
              <w:t>S</w:t>
            </w:r>
            <w:r w:rsidRPr="003C77CF">
              <w:rPr>
                <w:lang w:val="en-US"/>
              </w:rPr>
              <w:t>omething that occurs over a period of time and acts upon or with entities</w:t>
            </w:r>
          </w:p>
        </w:tc>
      </w:tr>
      <w:tr w:rsidR="00036856" w:rsidRPr="00AC1DBA" w:rsidTr="003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:rsidR="00036856" w:rsidRDefault="00036856" w:rsidP="00036856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572" w:type="dxa"/>
          </w:tcPr>
          <w:p w:rsidR="00036856" w:rsidRDefault="00036856" w:rsidP="0003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xsd:string</w:t>
            </w:r>
            <w:proofErr w:type="spellEnd"/>
            <w:proofErr w:type="gramEnd"/>
          </w:p>
        </w:tc>
        <w:tc>
          <w:tcPr>
            <w:tcW w:w="1686" w:type="dxa"/>
          </w:tcPr>
          <w:p w:rsidR="00036856" w:rsidRPr="0084149D" w:rsidRDefault="00036856" w:rsidP="0084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84149D">
              <w:rPr>
                <w:lang w:val="en-US"/>
              </w:rPr>
              <w:t>rdfs:label</w:t>
            </w:r>
            <w:proofErr w:type="spellEnd"/>
            <w:proofErr w:type="gramEnd"/>
          </w:p>
          <w:p w:rsidR="00036856" w:rsidRDefault="00036856" w:rsidP="0084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41" w:type="dxa"/>
          </w:tcPr>
          <w:p w:rsidR="00036856" w:rsidRPr="00417B1D" w:rsidRDefault="00417B1D" w:rsidP="0003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77CF">
              <w:rPr>
                <w:lang w:val="en-US"/>
              </w:rPr>
              <w:t>U</w:t>
            </w:r>
            <w:r w:rsidRPr="003C77CF">
              <w:rPr>
                <w:lang w:val="en-US"/>
              </w:rPr>
              <w:t>sed to provide a human-readable version of a resource's name.</w:t>
            </w:r>
          </w:p>
        </w:tc>
      </w:tr>
      <w:tr w:rsidR="00036856" w:rsidRPr="00AC1DBA" w:rsidTr="003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:rsidR="00036856" w:rsidRDefault="00036856" w:rsidP="000368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1572" w:type="dxa"/>
          </w:tcPr>
          <w:p w:rsidR="00036856" w:rsidRDefault="00036856" w:rsidP="0003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xsd:dateTime</w:t>
            </w:r>
            <w:proofErr w:type="spellEnd"/>
            <w:proofErr w:type="gramEnd"/>
          </w:p>
        </w:tc>
        <w:tc>
          <w:tcPr>
            <w:tcW w:w="1686" w:type="dxa"/>
          </w:tcPr>
          <w:p w:rsidR="00036856" w:rsidRPr="0084149D" w:rsidRDefault="00036856" w:rsidP="0084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84149D">
              <w:rPr>
                <w:lang w:val="en-US"/>
              </w:rPr>
              <w:t>prov:startedAtTime</w:t>
            </w:r>
            <w:proofErr w:type="spellEnd"/>
            <w:proofErr w:type="gramEnd"/>
          </w:p>
          <w:p w:rsidR="00036856" w:rsidRDefault="00036856" w:rsidP="0084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41" w:type="dxa"/>
          </w:tcPr>
          <w:p w:rsidR="00036856" w:rsidRPr="00417B1D" w:rsidRDefault="00417B1D" w:rsidP="0003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77CF">
              <w:rPr>
                <w:lang w:val="en-US"/>
              </w:rPr>
              <w:t>Start is when an activity is deemed to have been started by an entity, known as trigger.</w:t>
            </w:r>
          </w:p>
        </w:tc>
      </w:tr>
      <w:tr w:rsidR="0034555A" w:rsidRPr="00AC1DBA" w:rsidTr="003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:rsidR="0034555A" w:rsidRDefault="00036856" w:rsidP="003455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  <w:tc>
          <w:tcPr>
            <w:tcW w:w="1572" w:type="dxa"/>
          </w:tcPr>
          <w:p w:rsidR="0034555A" w:rsidRDefault="00036856" w:rsidP="0034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xsd:dateTime</w:t>
            </w:r>
            <w:proofErr w:type="spellEnd"/>
            <w:proofErr w:type="gramEnd"/>
          </w:p>
        </w:tc>
        <w:tc>
          <w:tcPr>
            <w:tcW w:w="1686" w:type="dxa"/>
          </w:tcPr>
          <w:p w:rsidR="00036856" w:rsidRPr="0084149D" w:rsidRDefault="00036856" w:rsidP="0084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84149D">
              <w:rPr>
                <w:lang w:val="en-US"/>
              </w:rPr>
              <w:t>prov:endedAtTime</w:t>
            </w:r>
            <w:proofErr w:type="spellEnd"/>
            <w:proofErr w:type="gramEnd"/>
          </w:p>
          <w:p w:rsidR="0034555A" w:rsidRPr="00994ECB" w:rsidRDefault="0034555A" w:rsidP="0084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41" w:type="dxa"/>
          </w:tcPr>
          <w:p w:rsidR="0034555A" w:rsidRDefault="00417B1D" w:rsidP="0034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77CF">
              <w:rPr>
                <w:lang w:val="en-US"/>
              </w:rPr>
              <w:t xml:space="preserve">End is when an activity is deemed to have been ended by an entity, known as trigger. </w:t>
            </w:r>
            <w:proofErr w:type="spellStart"/>
            <w:r w:rsidRPr="003C77CF">
              <w:rPr>
                <w:lang w:val="en-US"/>
              </w:rPr>
              <w:t>The</w:t>
            </w:r>
            <w:proofErr w:type="spellEnd"/>
            <w:r w:rsidRPr="003C77CF">
              <w:rPr>
                <w:lang w:val="en-US"/>
              </w:rPr>
              <w:t xml:space="preserve"> </w:t>
            </w:r>
            <w:proofErr w:type="spellStart"/>
            <w:r w:rsidRPr="003C77CF">
              <w:rPr>
                <w:lang w:val="en-US"/>
              </w:rPr>
              <w:t>activity</w:t>
            </w:r>
            <w:proofErr w:type="spellEnd"/>
            <w:r w:rsidRPr="003C77CF">
              <w:rPr>
                <w:lang w:val="en-US"/>
              </w:rPr>
              <w:t xml:space="preserve"> no </w:t>
            </w:r>
            <w:proofErr w:type="spellStart"/>
            <w:r w:rsidRPr="003C77CF">
              <w:rPr>
                <w:lang w:val="en-US"/>
              </w:rPr>
              <w:t>longer</w:t>
            </w:r>
            <w:proofErr w:type="spellEnd"/>
            <w:r w:rsidRPr="003C77CF">
              <w:rPr>
                <w:lang w:val="en-US"/>
              </w:rPr>
              <w:t xml:space="preserve"> </w:t>
            </w:r>
            <w:proofErr w:type="spellStart"/>
            <w:r w:rsidRPr="003C77CF">
              <w:rPr>
                <w:lang w:val="en-US"/>
              </w:rPr>
              <w:t>exists</w:t>
            </w:r>
            <w:proofErr w:type="spellEnd"/>
            <w:r w:rsidRPr="003C77CF">
              <w:rPr>
                <w:lang w:val="en-US"/>
              </w:rPr>
              <w:t xml:space="preserve"> </w:t>
            </w:r>
            <w:proofErr w:type="spellStart"/>
            <w:r w:rsidRPr="003C77CF">
              <w:rPr>
                <w:lang w:val="en-US"/>
              </w:rPr>
              <w:t>after</w:t>
            </w:r>
            <w:proofErr w:type="spellEnd"/>
            <w:r w:rsidRPr="003C77CF">
              <w:rPr>
                <w:lang w:val="en-US"/>
              </w:rPr>
              <w:t xml:space="preserve"> </w:t>
            </w:r>
            <w:proofErr w:type="spellStart"/>
            <w:r w:rsidRPr="003C77CF">
              <w:rPr>
                <w:lang w:val="en-US"/>
              </w:rPr>
              <w:t>its</w:t>
            </w:r>
            <w:proofErr w:type="spellEnd"/>
            <w:r w:rsidRPr="003C77CF">
              <w:rPr>
                <w:lang w:val="en-US"/>
              </w:rPr>
              <w:t xml:space="preserve"> </w:t>
            </w:r>
            <w:proofErr w:type="spellStart"/>
            <w:r w:rsidRPr="003C77CF">
              <w:rPr>
                <w:lang w:val="en-US"/>
              </w:rPr>
              <w:t>end</w:t>
            </w:r>
            <w:proofErr w:type="spellEnd"/>
            <w:r w:rsidRPr="003C77CF">
              <w:rPr>
                <w:lang w:val="en-US"/>
              </w:rPr>
              <w:t>.</w:t>
            </w:r>
          </w:p>
        </w:tc>
      </w:tr>
      <w:tr w:rsidR="0034555A" w:rsidRPr="00AC1DBA" w:rsidTr="003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:rsidR="0034555A" w:rsidRDefault="00036856" w:rsidP="0034555A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1572" w:type="dxa"/>
          </w:tcPr>
          <w:p w:rsidR="0034555A" w:rsidRDefault="00036856" w:rsidP="0034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Object array</w:t>
            </w:r>
          </w:p>
        </w:tc>
        <w:tc>
          <w:tcPr>
            <w:tcW w:w="1686" w:type="dxa"/>
          </w:tcPr>
          <w:p w:rsidR="00036856" w:rsidRPr="0084149D" w:rsidRDefault="00036856" w:rsidP="0084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84149D">
              <w:rPr>
                <w:lang w:val="en-US"/>
              </w:rPr>
              <w:t>dcat:Dataset</w:t>
            </w:r>
            <w:proofErr w:type="spellEnd"/>
            <w:proofErr w:type="gramEnd"/>
          </w:p>
          <w:p w:rsidR="0034555A" w:rsidRDefault="0034555A" w:rsidP="0084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41" w:type="dxa"/>
          </w:tcPr>
          <w:p w:rsidR="0034555A" w:rsidRPr="00417B1D" w:rsidRDefault="00417B1D" w:rsidP="0034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77CF">
              <w:rPr>
                <w:lang w:val="en-US"/>
              </w:rPr>
              <w:t>A collection of data, published or curated by a single agent, and available for access or download in one or more formats.</w:t>
            </w:r>
          </w:p>
        </w:tc>
      </w:tr>
      <w:tr w:rsidR="00C348AE" w:rsidRPr="00AC1DBA" w:rsidTr="003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:rsidR="00B72E28" w:rsidRDefault="00036856" w:rsidP="0064303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dataset.date</w:t>
            </w:r>
            <w:proofErr w:type="spellEnd"/>
            <w:proofErr w:type="gramEnd"/>
          </w:p>
        </w:tc>
        <w:tc>
          <w:tcPr>
            <w:tcW w:w="1572" w:type="dxa"/>
          </w:tcPr>
          <w:p w:rsidR="00B72E28" w:rsidRDefault="00036856" w:rsidP="0064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xsd:dateTime</w:t>
            </w:r>
            <w:proofErr w:type="spellEnd"/>
            <w:proofErr w:type="gramEnd"/>
          </w:p>
        </w:tc>
        <w:tc>
          <w:tcPr>
            <w:tcW w:w="1686" w:type="dxa"/>
          </w:tcPr>
          <w:p w:rsidR="00036856" w:rsidRPr="0084149D" w:rsidRDefault="00036856" w:rsidP="0084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84149D">
              <w:rPr>
                <w:lang w:val="en-US"/>
              </w:rPr>
              <w:t>dc:date</w:t>
            </w:r>
            <w:proofErr w:type="spellEnd"/>
            <w:proofErr w:type="gramEnd"/>
          </w:p>
          <w:p w:rsidR="00B72E28" w:rsidRDefault="00B72E28" w:rsidP="0084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41" w:type="dxa"/>
          </w:tcPr>
          <w:p w:rsidR="00B72E28" w:rsidRDefault="00417B1D" w:rsidP="0064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and time of taken measurement.</w:t>
            </w:r>
          </w:p>
        </w:tc>
      </w:tr>
      <w:tr w:rsidR="00C348AE" w:rsidRPr="003C77CF" w:rsidTr="003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:rsidR="00B72E28" w:rsidRDefault="00036856" w:rsidP="0064303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dataset.light</w:t>
            </w:r>
            <w:proofErr w:type="spellEnd"/>
            <w:proofErr w:type="gramEnd"/>
          </w:p>
        </w:tc>
        <w:tc>
          <w:tcPr>
            <w:tcW w:w="1572" w:type="dxa"/>
          </w:tcPr>
          <w:p w:rsidR="00B72E28" w:rsidRDefault="00036856" w:rsidP="0064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xsd:string</w:t>
            </w:r>
            <w:proofErr w:type="spellEnd"/>
            <w:proofErr w:type="gramEnd"/>
          </w:p>
        </w:tc>
        <w:tc>
          <w:tcPr>
            <w:tcW w:w="1686" w:type="dxa"/>
          </w:tcPr>
          <w:p w:rsidR="00B72E28" w:rsidRDefault="00036856" w:rsidP="0064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scllv:light</w:t>
            </w:r>
            <w:proofErr w:type="spellEnd"/>
            <w:proofErr w:type="gramEnd"/>
          </w:p>
        </w:tc>
        <w:tc>
          <w:tcPr>
            <w:tcW w:w="3241" w:type="dxa"/>
          </w:tcPr>
          <w:p w:rsidR="003C77CF" w:rsidRPr="003C77CF" w:rsidRDefault="003C77CF" w:rsidP="003C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77CF">
              <w:rPr>
                <w:lang w:val="en-US"/>
              </w:rPr>
              <w:t>N</w:t>
            </w:r>
            <w:r w:rsidRPr="003C77CF">
              <w:rPr>
                <w:lang w:val="en-US"/>
              </w:rPr>
              <w:t>umeric light value measured in lumens by a light sensor</w:t>
            </w:r>
            <w:r w:rsidRPr="003C77CF">
              <w:rPr>
                <w:lang w:val="en-US"/>
              </w:rPr>
              <w:t>.</w:t>
            </w:r>
          </w:p>
          <w:p w:rsidR="00B72E28" w:rsidRPr="003C77CF" w:rsidRDefault="00B72E28" w:rsidP="003C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48AE" w:rsidRPr="00AC1DBA" w:rsidTr="003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:rsidR="00B72E28" w:rsidRDefault="00036856" w:rsidP="0064303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dataset.noise</w:t>
            </w:r>
            <w:proofErr w:type="spellEnd"/>
            <w:proofErr w:type="gramEnd"/>
          </w:p>
        </w:tc>
        <w:tc>
          <w:tcPr>
            <w:tcW w:w="1572" w:type="dxa"/>
          </w:tcPr>
          <w:p w:rsidR="00B72E28" w:rsidRDefault="00036856" w:rsidP="0064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xsd:string</w:t>
            </w:r>
            <w:proofErr w:type="spellEnd"/>
            <w:proofErr w:type="gramEnd"/>
          </w:p>
        </w:tc>
        <w:tc>
          <w:tcPr>
            <w:tcW w:w="1686" w:type="dxa"/>
          </w:tcPr>
          <w:p w:rsidR="00B72E28" w:rsidRDefault="00036856" w:rsidP="0064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scllv:</w:t>
            </w:r>
            <w:r>
              <w:rPr>
                <w:lang w:val="en-US"/>
              </w:rPr>
              <w:t>noise</w:t>
            </w:r>
            <w:proofErr w:type="spellEnd"/>
            <w:proofErr w:type="gramEnd"/>
          </w:p>
        </w:tc>
        <w:tc>
          <w:tcPr>
            <w:tcW w:w="3241" w:type="dxa"/>
          </w:tcPr>
          <w:p w:rsidR="003C77CF" w:rsidRPr="003C77CF" w:rsidRDefault="003C77CF" w:rsidP="003C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77CF">
              <w:rPr>
                <w:lang w:val="en-US"/>
              </w:rPr>
              <w:t>N</w:t>
            </w:r>
            <w:r w:rsidRPr="003C77CF">
              <w:rPr>
                <w:lang w:val="en-US"/>
              </w:rPr>
              <w:t>umeric noise value measured in decibels by a microphone sensor</w:t>
            </w:r>
            <w:r w:rsidRPr="003C77CF">
              <w:rPr>
                <w:lang w:val="en-US"/>
              </w:rPr>
              <w:t>.</w:t>
            </w:r>
          </w:p>
          <w:p w:rsidR="00B72E28" w:rsidRDefault="00B72E28" w:rsidP="003C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2786" w:rsidRPr="00AC1DBA" w:rsidTr="003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:rsidR="00222801" w:rsidRDefault="00036856" w:rsidP="00643035">
            <w:proofErr w:type="spellStart"/>
            <w:proofErr w:type="gramStart"/>
            <w:r>
              <w:t>dataset.temperature</w:t>
            </w:r>
            <w:proofErr w:type="spellEnd"/>
            <w:proofErr w:type="gramEnd"/>
          </w:p>
        </w:tc>
        <w:tc>
          <w:tcPr>
            <w:tcW w:w="1572" w:type="dxa"/>
          </w:tcPr>
          <w:p w:rsidR="00222801" w:rsidRDefault="00036856" w:rsidP="0064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en-US"/>
              </w:rPr>
              <w:t>xsd:string</w:t>
            </w:r>
            <w:proofErr w:type="spellEnd"/>
            <w:proofErr w:type="gramEnd"/>
          </w:p>
        </w:tc>
        <w:tc>
          <w:tcPr>
            <w:tcW w:w="1686" w:type="dxa"/>
          </w:tcPr>
          <w:p w:rsidR="00222801" w:rsidRPr="0084149D" w:rsidRDefault="00036856" w:rsidP="0064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scllv:</w:t>
            </w:r>
            <w:r>
              <w:rPr>
                <w:lang w:val="en-US"/>
              </w:rPr>
              <w:t>temperature</w:t>
            </w:r>
            <w:proofErr w:type="spellEnd"/>
            <w:proofErr w:type="gramEnd"/>
          </w:p>
        </w:tc>
        <w:tc>
          <w:tcPr>
            <w:tcW w:w="3241" w:type="dxa"/>
          </w:tcPr>
          <w:p w:rsidR="003C77CF" w:rsidRPr="003C77CF" w:rsidRDefault="003C77CF" w:rsidP="003C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77CF">
              <w:rPr>
                <w:lang w:val="en-US"/>
              </w:rPr>
              <w:t>N</w:t>
            </w:r>
            <w:r w:rsidRPr="003C77CF">
              <w:rPr>
                <w:lang w:val="en-US"/>
              </w:rPr>
              <w:t xml:space="preserve">umeric temperature value measured in </w:t>
            </w:r>
            <w:proofErr w:type="spellStart"/>
            <w:r w:rsidRPr="003C77CF">
              <w:rPr>
                <w:lang w:val="en-US"/>
              </w:rPr>
              <w:t>celsius</w:t>
            </w:r>
            <w:proofErr w:type="spellEnd"/>
            <w:r w:rsidRPr="003C77CF">
              <w:rPr>
                <w:lang w:val="en-US"/>
              </w:rPr>
              <w:t xml:space="preserve"> by a temperature sensor</w:t>
            </w:r>
            <w:r w:rsidRPr="003C77CF">
              <w:rPr>
                <w:lang w:val="en-US"/>
              </w:rPr>
              <w:t>.</w:t>
            </w:r>
          </w:p>
          <w:p w:rsidR="00222801" w:rsidRPr="00072537" w:rsidRDefault="00222801" w:rsidP="003C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2786" w:rsidRPr="00AC1DBA" w:rsidTr="003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:rsidR="00222801" w:rsidRDefault="00036856" w:rsidP="00643035">
            <w:proofErr w:type="spellStart"/>
            <w:proofErr w:type="gramStart"/>
            <w:r>
              <w:lastRenderedPageBreak/>
              <w:t>datase.pressure</w:t>
            </w:r>
            <w:proofErr w:type="spellEnd"/>
            <w:proofErr w:type="gramEnd"/>
          </w:p>
        </w:tc>
        <w:tc>
          <w:tcPr>
            <w:tcW w:w="1572" w:type="dxa"/>
          </w:tcPr>
          <w:p w:rsidR="00222801" w:rsidRDefault="00036856" w:rsidP="0064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en-US"/>
              </w:rPr>
              <w:t>xsd:string</w:t>
            </w:r>
            <w:proofErr w:type="spellEnd"/>
            <w:proofErr w:type="gramEnd"/>
          </w:p>
        </w:tc>
        <w:tc>
          <w:tcPr>
            <w:tcW w:w="1686" w:type="dxa"/>
          </w:tcPr>
          <w:p w:rsidR="00222801" w:rsidRPr="0084149D" w:rsidRDefault="00036856" w:rsidP="0064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scllv:</w:t>
            </w:r>
            <w:r>
              <w:rPr>
                <w:lang w:val="en-US"/>
              </w:rPr>
              <w:t>pressure</w:t>
            </w:r>
            <w:proofErr w:type="spellEnd"/>
            <w:proofErr w:type="gramEnd"/>
          </w:p>
        </w:tc>
        <w:tc>
          <w:tcPr>
            <w:tcW w:w="3241" w:type="dxa"/>
          </w:tcPr>
          <w:p w:rsidR="003C77CF" w:rsidRPr="003C77CF" w:rsidRDefault="003C77CF" w:rsidP="003C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77CF">
              <w:rPr>
                <w:lang w:val="en-US"/>
              </w:rPr>
              <w:t>N</w:t>
            </w:r>
            <w:r w:rsidRPr="003C77CF">
              <w:rPr>
                <w:lang w:val="en-US"/>
              </w:rPr>
              <w:t>umeric pressure value measured un Kilo Pascal by a barometer sensor</w:t>
            </w:r>
          </w:p>
          <w:p w:rsidR="00222801" w:rsidRPr="003C77CF" w:rsidRDefault="00222801" w:rsidP="003C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2786" w:rsidRPr="003C77CF" w:rsidTr="003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:rsidR="00222801" w:rsidRDefault="00036856" w:rsidP="00643035">
            <w:proofErr w:type="spellStart"/>
            <w:proofErr w:type="gramStart"/>
            <w:r>
              <w:t>dataset.wasgeneratedby</w:t>
            </w:r>
            <w:proofErr w:type="spellEnd"/>
            <w:proofErr w:type="gramEnd"/>
          </w:p>
        </w:tc>
        <w:tc>
          <w:tcPr>
            <w:tcW w:w="1572" w:type="dxa"/>
          </w:tcPr>
          <w:p w:rsidR="00222801" w:rsidRDefault="00036856" w:rsidP="0064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en-US"/>
              </w:rPr>
              <w:t>xsd:string</w:t>
            </w:r>
            <w:proofErr w:type="spellEnd"/>
            <w:proofErr w:type="gramEnd"/>
          </w:p>
        </w:tc>
        <w:tc>
          <w:tcPr>
            <w:tcW w:w="1686" w:type="dxa"/>
          </w:tcPr>
          <w:p w:rsidR="00222801" w:rsidRPr="0084149D" w:rsidRDefault="00036856" w:rsidP="0084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84149D">
              <w:rPr>
                <w:lang w:val="en-US"/>
              </w:rPr>
              <w:t>ssn:SensingDevice</w:t>
            </w:r>
            <w:proofErr w:type="spellEnd"/>
            <w:proofErr w:type="gramEnd"/>
          </w:p>
        </w:tc>
        <w:tc>
          <w:tcPr>
            <w:tcW w:w="3241" w:type="dxa"/>
          </w:tcPr>
          <w:p w:rsidR="00222801" w:rsidRPr="003C77CF" w:rsidRDefault="003C77CF" w:rsidP="0064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77CF">
              <w:rPr>
                <w:lang w:val="en-US"/>
              </w:rPr>
              <w:t>A sensing device is a device that implements sensing.</w:t>
            </w:r>
          </w:p>
        </w:tc>
      </w:tr>
    </w:tbl>
    <w:p w:rsidR="0084149D" w:rsidRDefault="0084149D" w:rsidP="00902264">
      <w:pPr>
        <w:pStyle w:val="Heading4"/>
      </w:pPr>
    </w:p>
    <w:p w:rsidR="00902264" w:rsidRDefault="00902264" w:rsidP="00902264">
      <w:pPr>
        <w:pStyle w:val="Heading4"/>
      </w:pPr>
      <w:r>
        <w:t>Namespaces</w:t>
      </w:r>
    </w:p>
    <w:p w:rsidR="00290E31" w:rsidRDefault="00290E31" w:rsidP="00C8577A">
      <w:pPr>
        <w:spacing w:before="0"/>
        <w:ind w:right="0"/>
        <w:rPr>
          <w:color w:val="000000"/>
        </w:rPr>
      </w:pPr>
    </w:p>
    <w:p w:rsidR="00C8577A" w:rsidRPr="00C8577A" w:rsidRDefault="00C8577A" w:rsidP="00C8577A">
      <w:pPr>
        <w:pStyle w:val="HTMLPreformatted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ab/>
      </w:r>
      <w:r w:rsidRPr="00C8577A">
        <w:rPr>
          <w:rFonts w:asciiTheme="majorHAnsi" w:hAnsiTheme="majorHAnsi" w:cstheme="majorHAnsi"/>
          <w:color w:val="000000"/>
          <w:sz w:val="22"/>
        </w:rPr>
        <w:t>"</w:t>
      </w:r>
      <w:proofErr w:type="spellStart"/>
      <w:r w:rsidRPr="00C8577A">
        <w:rPr>
          <w:rFonts w:asciiTheme="majorHAnsi" w:hAnsiTheme="majorHAnsi" w:cstheme="majorHAnsi"/>
          <w:color w:val="000000"/>
          <w:sz w:val="22"/>
        </w:rPr>
        <w:t>scllv</w:t>
      </w:r>
      <w:proofErr w:type="spellEnd"/>
      <w:proofErr w:type="gramStart"/>
      <w:r w:rsidRPr="00C8577A">
        <w:rPr>
          <w:rFonts w:asciiTheme="majorHAnsi" w:hAnsiTheme="majorHAnsi" w:cstheme="majorHAnsi"/>
          <w:color w:val="000000"/>
          <w:sz w:val="22"/>
        </w:rPr>
        <w:t>" :</w:t>
      </w:r>
      <w:proofErr w:type="gramEnd"/>
      <w:r w:rsidRPr="00C8577A">
        <w:rPr>
          <w:rFonts w:asciiTheme="majorHAnsi" w:hAnsiTheme="majorHAnsi" w:cstheme="majorHAnsi"/>
          <w:color w:val="000000"/>
          <w:sz w:val="22"/>
        </w:rPr>
        <w:t xml:space="preserve"> "http://ontology.cybershare.utep.edu/smart-cities/</w:t>
      </w:r>
      <w:proofErr w:type="spellStart"/>
      <w:r w:rsidRPr="00C8577A">
        <w:rPr>
          <w:rFonts w:asciiTheme="majorHAnsi" w:hAnsiTheme="majorHAnsi" w:cstheme="majorHAnsi"/>
          <w:color w:val="000000"/>
          <w:sz w:val="22"/>
        </w:rPr>
        <w:t>scllv</w:t>
      </w:r>
      <w:proofErr w:type="spellEnd"/>
      <w:r w:rsidRPr="00C8577A">
        <w:rPr>
          <w:rFonts w:asciiTheme="majorHAnsi" w:hAnsiTheme="majorHAnsi" w:cstheme="majorHAnsi"/>
          <w:color w:val="000000"/>
          <w:sz w:val="22"/>
        </w:rPr>
        <w:t>#",</w:t>
      </w:r>
    </w:p>
    <w:p w:rsidR="00C8577A" w:rsidRPr="00C8577A" w:rsidRDefault="00C8577A" w:rsidP="00C8577A">
      <w:pPr>
        <w:pStyle w:val="HTMLPreformatted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ab/>
      </w:r>
      <w:r w:rsidRPr="00C8577A">
        <w:rPr>
          <w:rFonts w:asciiTheme="majorHAnsi" w:hAnsiTheme="majorHAnsi" w:cstheme="majorHAnsi"/>
          <w:color w:val="000000"/>
          <w:sz w:val="22"/>
        </w:rPr>
        <w:t>"</w:t>
      </w:r>
      <w:proofErr w:type="spellStart"/>
      <w:r w:rsidRPr="00C8577A">
        <w:rPr>
          <w:rFonts w:asciiTheme="majorHAnsi" w:hAnsiTheme="majorHAnsi" w:cstheme="majorHAnsi"/>
          <w:color w:val="000000"/>
          <w:sz w:val="22"/>
        </w:rPr>
        <w:t>xsd</w:t>
      </w:r>
      <w:proofErr w:type="spellEnd"/>
      <w:proofErr w:type="gramStart"/>
      <w:r w:rsidRPr="00C8577A">
        <w:rPr>
          <w:rFonts w:asciiTheme="majorHAnsi" w:hAnsiTheme="majorHAnsi" w:cstheme="majorHAnsi"/>
          <w:color w:val="000000"/>
          <w:sz w:val="22"/>
        </w:rPr>
        <w:t>" :</w:t>
      </w:r>
      <w:proofErr w:type="gramEnd"/>
      <w:r w:rsidRPr="00C8577A">
        <w:rPr>
          <w:rFonts w:asciiTheme="majorHAnsi" w:hAnsiTheme="majorHAnsi" w:cstheme="majorHAnsi"/>
          <w:color w:val="000000"/>
          <w:sz w:val="22"/>
        </w:rPr>
        <w:t xml:space="preserve"> "http://www.w3.org/2001/XMLSchema#",</w:t>
      </w:r>
    </w:p>
    <w:p w:rsidR="00C8577A" w:rsidRPr="00C8577A" w:rsidRDefault="00C8577A" w:rsidP="00C8577A">
      <w:pPr>
        <w:pStyle w:val="HTMLPreformatted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ab/>
      </w:r>
      <w:r w:rsidRPr="00C8577A">
        <w:rPr>
          <w:rFonts w:asciiTheme="majorHAnsi" w:hAnsiTheme="majorHAnsi" w:cstheme="majorHAnsi"/>
          <w:color w:val="000000"/>
          <w:sz w:val="22"/>
        </w:rPr>
        <w:t>"</w:t>
      </w:r>
      <w:proofErr w:type="spellStart"/>
      <w:r w:rsidRPr="00C8577A">
        <w:rPr>
          <w:rFonts w:asciiTheme="majorHAnsi" w:hAnsiTheme="majorHAnsi" w:cstheme="majorHAnsi"/>
          <w:color w:val="000000"/>
          <w:sz w:val="22"/>
        </w:rPr>
        <w:t>rdfs</w:t>
      </w:r>
      <w:proofErr w:type="spellEnd"/>
      <w:r w:rsidRPr="00C8577A">
        <w:rPr>
          <w:rFonts w:asciiTheme="majorHAnsi" w:hAnsiTheme="majorHAnsi" w:cstheme="majorHAnsi"/>
          <w:color w:val="000000"/>
          <w:sz w:val="22"/>
        </w:rPr>
        <w:t>": "http://www.w3.org/2000/01/rdf-schema#",</w:t>
      </w:r>
    </w:p>
    <w:p w:rsidR="00C8577A" w:rsidRPr="00C8577A" w:rsidRDefault="00C8577A" w:rsidP="00C8577A">
      <w:pPr>
        <w:pStyle w:val="HTMLPreformatted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ab/>
      </w:r>
      <w:r w:rsidRPr="00C8577A">
        <w:rPr>
          <w:rFonts w:asciiTheme="majorHAnsi" w:hAnsiTheme="majorHAnsi" w:cstheme="majorHAnsi"/>
          <w:color w:val="000000"/>
          <w:sz w:val="22"/>
        </w:rPr>
        <w:t>"dc</w:t>
      </w:r>
      <w:proofErr w:type="gramStart"/>
      <w:r w:rsidRPr="00C8577A">
        <w:rPr>
          <w:rFonts w:asciiTheme="majorHAnsi" w:hAnsiTheme="majorHAnsi" w:cstheme="majorHAnsi"/>
          <w:color w:val="000000"/>
          <w:sz w:val="22"/>
        </w:rPr>
        <w:t>" :</w:t>
      </w:r>
      <w:proofErr w:type="gramEnd"/>
      <w:r w:rsidRPr="00C8577A">
        <w:rPr>
          <w:rFonts w:asciiTheme="majorHAnsi" w:hAnsiTheme="majorHAnsi" w:cstheme="majorHAnsi"/>
          <w:color w:val="000000"/>
          <w:sz w:val="22"/>
        </w:rPr>
        <w:t xml:space="preserve"> "http://purl.org/dc/elements/1.1/",</w:t>
      </w:r>
    </w:p>
    <w:p w:rsidR="00C8577A" w:rsidRPr="00C8577A" w:rsidRDefault="00C8577A" w:rsidP="00C8577A">
      <w:pPr>
        <w:pStyle w:val="HTMLPreformatted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ab/>
      </w:r>
      <w:r w:rsidRPr="00C8577A">
        <w:rPr>
          <w:rFonts w:asciiTheme="majorHAnsi" w:hAnsiTheme="majorHAnsi" w:cstheme="majorHAnsi"/>
          <w:color w:val="000000"/>
          <w:sz w:val="22"/>
        </w:rPr>
        <w:t>"</w:t>
      </w:r>
      <w:proofErr w:type="spellStart"/>
      <w:r w:rsidRPr="00C8577A">
        <w:rPr>
          <w:rFonts w:asciiTheme="majorHAnsi" w:hAnsiTheme="majorHAnsi" w:cstheme="majorHAnsi"/>
          <w:color w:val="000000"/>
          <w:sz w:val="22"/>
        </w:rPr>
        <w:t>prov</w:t>
      </w:r>
      <w:proofErr w:type="spellEnd"/>
      <w:proofErr w:type="gramStart"/>
      <w:r w:rsidRPr="00C8577A">
        <w:rPr>
          <w:rFonts w:asciiTheme="majorHAnsi" w:hAnsiTheme="majorHAnsi" w:cstheme="majorHAnsi"/>
          <w:color w:val="000000"/>
          <w:sz w:val="22"/>
        </w:rPr>
        <w:t>" :</w:t>
      </w:r>
      <w:proofErr w:type="gramEnd"/>
      <w:r w:rsidRPr="00C8577A">
        <w:rPr>
          <w:rFonts w:asciiTheme="majorHAnsi" w:hAnsiTheme="majorHAnsi" w:cstheme="majorHAnsi"/>
          <w:color w:val="000000"/>
          <w:sz w:val="22"/>
        </w:rPr>
        <w:t xml:space="preserve"> "http://www.w3.org/ns/prov#",</w:t>
      </w:r>
    </w:p>
    <w:p w:rsidR="00C8577A" w:rsidRPr="00C8577A" w:rsidRDefault="00C8577A" w:rsidP="00C8577A">
      <w:pPr>
        <w:pStyle w:val="HTMLPreformatted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ab/>
      </w:r>
      <w:r w:rsidRPr="00C8577A">
        <w:rPr>
          <w:rFonts w:asciiTheme="majorHAnsi" w:hAnsiTheme="majorHAnsi" w:cstheme="majorHAnsi"/>
          <w:color w:val="000000"/>
          <w:sz w:val="22"/>
        </w:rPr>
        <w:t>"</w:t>
      </w:r>
      <w:proofErr w:type="spellStart"/>
      <w:r w:rsidRPr="00C8577A">
        <w:rPr>
          <w:rFonts w:asciiTheme="majorHAnsi" w:hAnsiTheme="majorHAnsi" w:cstheme="majorHAnsi"/>
          <w:color w:val="000000"/>
          <w:sz w:val="22"/>
        </w:rPr>
        <w:t>ssn</w:t>
      </w:r>
      <w:proofErr w:type="spellEnd"/>
      <w:proofErr w:type="gramStart"/>
      <w:r w:rsidRPr="00C8577A">
        <w:rPr>
          <w:rFonts w:asciiTheme="majorHAnsi" w:hAnsiTheme="majorHAnsi" w:cstheme="majorHAnsi"/>
          <w:color w:val="000000"/>
          <w:sz w:val="22"/>
        </w:rPr>
        <w:t>" :</w:t>
      </w:r>
      <w:proofErr w:type="gramEnd"/>
      <w:r w:rsidRPr="00C8577A">
        <w:rPr>
          <w:rFonts w:asciiTheme="majorHAnsi" w:hAnsiTheme="majorHAnsi" w:cstheme="majorHAnsi"/>
          <w:color w:val="000000"/>
          <w:sz w:val="22"/>
        </w:rPr>
        <w:t xml:space="preserve"> "http:</w:t>
      </w:r>
      <w:r>
        <w:rPr>
          <w:rFonts w:asciiTheme="majorHAnsi" w:hAnsiTheme="majorHAnsi" w:cstheme="majorHAnsi"/>
          <w:color w:val="000000"/>
          <w:sz w:val="22"/>
        </w:rPr>
        <w:t>//purl.oclc.org/NET/</w:t>
      </w:r>
      <w:proofErr w:type="spellStart"/>
      <w:r>
        <w:rPr>
          <w:rFonts w:asciiTheme="majorHAnsi" w:hAnsiTheme="majorHAnsi" w:cstheme="majorHAnsi"/>
          <w:color w:val="000000"/>
          <w:sz w:val="22"/>
        </w:rPr>
        <w:t>ssnx</w:t>
      </w:r>
      <w:proofErr w:type="spellEnd"/>
      <w:r>
        <w:rPr>
          <w:rFonts w:asciiTheme="majorHAnsi" w:hAnsiTheme="majorHAnsi" w:cstheme="majorHAnsi"/>
          <w:color w:val="000000"/>
          <w:sz w:val="22"/>
        </w:rPr>
        <w:t>/</w:t>
      </w:r>
      <w:proofErr w:type="spellStart"/>
      <w:r>
        <w:rPr>
          <w:rFonts w:asciiTheme="majorHAnsi" w:hAnsiTheme="majorHAnsi" w:cstheme="majorHAnsi"/>
          <w:color w:val="000000"/>
          <w:sz w:val="22"/>
        </w:rPr>
        <w:t>ssn</w:t>
      </w:r>
      <w:proofErr w:type="spellEnd"/>
      <w:r>
        <w:rPr>
          <w:rFonts w:asciiTheme="majorHAnsi" w:hAnsiTheme="majorHAnsi" w:cstheme="majorHAnsi"/>
          <w:color w:val="000000"/>
          <w:sz w:val="22"/>
        </w:rPr>
        <w:t>#",</w:t>
      </w:r>
    </w:p>
    <w:p w:rsidR="00D7131F" w:rsidRDefault="00D7131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3C77CF" w:rsidRDefault="003C77CF" w:rsidP="00036856">
      <w:pPr>
        <w:spacing w:before="0" w:after="150"/>
        <w:ind w:left="0" w:right="0"/>
      </w:pPr>
    </w:p>
    <w:p w:rsidR="00902264" w:rsidRDefault="00A473C0" w:rsidP="00BA75DD">
      <w:pPr>
        <w:pStyle w:val="Heading4"/>
      </w:pPr>
      <w:r>
        <w:lastRenderedPageBreak/>
        <w:t>Document Sample</w:t>
      </w:r>
    </w:p>
    <w:p w:rsidR="00902264" w:rsidRDefault="00902264" w:rsidP="00902264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02608115" wp14:editId="4B44A433">
                <wp:extent cx="5876925" cy="4933950"/>
                <wp:effectExtent l="0" t="0" r="28575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493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bookmarkStart w:id="4" w:name="_GoBack"/>
                            <w:r w:rsidRPr="003C77CF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 xml:space="preserve">    "@context": "http://ontology.cybershare.utep.edu/smart-cities/</w:t>
                            </w:r>
                            <w:proofErr w:type="spellStart"/>
                            <w:r w:rsidRPr="003C77CF">
                              <w:rPr>
                                <w:sz w:val="20"/>
                              </w:rPr>
                              <w:t>scllv.jsonld</w:t>
                            </w:r>
                            <w:proofErr w:type="spellEnd"/>
                            <w:r w:rsidRPr="003C77CF">
                              <w:rPr>
                                <w:sz w:val="20"/>
                              </w:rPr>
                              <w:t>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  <w:lang w:val="es-MX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 xml:space="preserve">    </w:t>
                            </w:r>
                            <w:r w:rsidRPr="003C77CF">
                              <w:rPr>
                                <w:sz w:val="20"/>
                                <w:lang w:val="es-MX"/>
                              </w:rPr>
                              <w:t>"@id</w:t>
                            </w:r>
                            <w:proofErr w:type="gramStart"/>
                            <w:r w:rsidRPr="003C77CF">
                              <w:rPr>
                                <w:sz w:val="20"/>
                                <w:lang w:val="es-MX"/>
                              </w:rPr>
                              <w:t>" :</w:t>
                            </w:r>
                            <w:proofErr w:type="gramEnd"/>
                            <w:r w:rsidRPr="003C77CF">
                              <w:rPr>
                                <w:sz w:val="20"/>
                                <w:lang w:val="es-MX"/>
                              </w:rPr>
                              <w:t xml:space="preserve"> "2d117ce2-4481-11e6-beb8-9e71128cae77",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  <w:lang w:val="es-MX"/>
                              </w:rPr>
                              <w:t xml:space="preserve">    </w:t>
                            </w:r>
                            <w:r w:rsidRPr="003C77CF">
                              <w:rPr>
                                <w:sz w:val="20"/>
                              </w:rPr>
                              <w:t>"@type</w:t>
                            </w:r>
                            <w:proofErr w:type="gramStart"/>
                            <w:r w:rsidRPr="003C77CF">
                              <w:rPr>
                                <w:sz w:val="20"/>
                              </w:rPr>
                              <w:t>" :</w:t>
                            </w:r>
                            <w:proofErr w:type="gramEnd"/>
                            <w:r w:rsidRPr="003C77CF">
                              <w:rPr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3C77CF">
                              <w:rPr>
                                <w:sz w:val="20"/>
                              </w:rPr>
                              <w:t>prov:Activity</w:t>
                            </w:r>
                            <w:proofErr w:type="spellEnd"/>
                            <w:r w:rsidRPr="003C77CF">
                              <w:rPr>
                                <w:sz w:val="20"/>
                              </w:rPr>
                              <w:t>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"label": "Weekly </w:t>
                            </w:r>
                            <w:proofErr w:type="spellStart"/>
                            <w:r w:rsidRPr="003C77CF">
                              <w:rPr>
                                <w:sz w:val="20"/>
                              </w:rPr>
                              <w:t>Livinglab</w:t>
                            </w:r>
                            <w:proofErr w:type="spellEnd"/>
                            <w:r w:rsidRPr="003C77CF">
                              <w:rPr>
                                <w:sz w:val="20"/>
                              </w:rPr>
                              <w:t xml:space="preserve"> Sensing Activity",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  <w:t>"</w:t>
                            </w:r>
                            <w:proofErr w:type="spellStart"/>
                            <w:r w:rsidRPr="003C77CF">
                              <w:rPr>
                                <w:sz w:val="20"/>
                              </w:rPr>
                              <w:t>StartDate</w:t>
                            </w:r>
                            <w:proofErr w:type="spellEnd"/>
                            <w:proofErr w:type="gramStart"/>
                            <w:r w:rsidRPr="003C77CF">
                              <w:rPr>
                                <w:sz w:val="20"/>
                              </w:rPr>
                              <w:t>" :</w:t>
                            </w:r>
                            <w:proofErr w:type="gramEnd"/>
                            <w:r w:rsidRPr="003C77CF">
                              <w:rPr>
                                <w:sz w:val="20"/>
                              </w:rPr>
                              <w:t xml:space="preserve"> "2016-07-06T19:04:44.000Z",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 xml:space="preserve">    </w:t>
                            </w:r>
                            <w:r w:rsidR="00D7131F"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>"</w:t>
                            </w:r>
                            <w:proofErr w:type="spellStart"/>
                            <w:r w:rsidRPr="003C77CF">
                              <w:rPr>
                                <w:sz w:val="20"/>
                              </w:rPr>
                              <w:t>EndDate</w:t>
                            </w:r>
                            <w:proofErr w:type="spellEnd"/>
                            <w:proofErr w:type="gramStart"/>
                            <w:r w:rsidRPr="003C77CF">
                              <w:rPr>
                                <w:sz w:val="20"/>
                              </w:rPr>
                              <w:t>" :</w:t>
                            </w:r>
                            <w:proofErr w:type="gramEnd"/>
                            <w:r w:rsidRPr="003C77CF">
                              <w:rPr>
                                <w:sz w:val="20"/>
                              </w:rPr>
                              <w:t xml:space="preserve"> "2016-07-06T19:04:44.000Z",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  <w:t>"dataset": [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  {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"@type": "</w:t>
                            </w:r>
                            <w:proofErr w:type="spellStart"/>
                            <w:proofErr w:type="gramStart"/>
                            <w:r w:rsidRPr="003C77CF">
                              <w:rPr>
                                <w:sz w:val="20"/>
                              </w:rPr>
                              <w:t>prov:Entity</w:t>
                            </w:r>
                            <w:proofErr w:type="spellEnd"/>
                            <w:proofErr w:type="gramEnd"/>
                            <w:r w:rsidRPr="003C77CF">
                              <w:rPr>
                                <w:sz w:val="20"/>
                              </w:rPr>
                              <w:t>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"date": "2016-07-06T18:47:54Z",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"light": "7",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</w:t>
                            </w:r>
                            <w:proofErr w:type="spellStart"/>
                            <w:r w:rsidRPr="003C77CF">
                              <w:rPr>
                                <w:sz w:val="20"/>
                              </w:rPr>
                              <w:t>wasgeneratedby</w:t>
                            </w:r>
                            <w:proofErr w:type="spellEnd"/>
                            <w:proofErr w:type="gramStart"/>
                            <w:r w:rsidRPr="003C77CF">
                              <w:rPr>
                                <w:sz w:val="20"/>
                              </w:rPr>
                              <w:t>" :</w:t>
                            </w:r>
                            <w:proofErr w:type="gramEnd"/>
                            <w:r w:rsidRPr="003C77CF">
                              <w:rPr>
                                <w:sz w:val="20"/>
                              </w:rPr>
                              <w:t xml:space="preserve"> "577f10f29494f235d7f2b49b"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>},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"@type": "</w:t>
                            </w:r>
                            <w:proofErr w:type="spellStart"/>
                            <w:proofErr w:type="gramStart"/>
                            <w:r w:rsidRPr="003C77CF">
                              <w:rPr>
                                <w:sz w:val="20"/>
                              </w:rPr>
                              <w:t>prov:Entity</w:t>
                            </w:r>
                            <w:proofErr w:type="spellEnd"/>
                            <w:proofErr w:type="gramEnd"/>
                            <w:r w:rsidRPr="003C77CF">
                              <w:rPr>
                                <w:sz w:val="20"/>
                              </w:rPr>
                              <w:t>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"date": "2016-07-06T18:47:54Z",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"noise": "23.46",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</w:t>
                            </w:r>
                            <w:proofErr w:type="spellStart"/>
                            <w:r w:rsidRPr="003C77CF">
                              <w:rPr>
                                <w:sz w:val="20"/>
                              </w:rPr>
                              <w:t>wasgeneratedby</w:t>
                            </w:r>
                            <w:proofErr w:type="spellEnd"/>
                            <w:proofErr w:type="gramStart"/>
                            <w:r w:rsidRPr="003C77CF">
                              <w:rPr>
                                <w:sz w:val="20"/>
                              </w:rPr>
                              <w:t>" :</w:t>
                            </w:r>
                            <w:proofErr w:type="gramEnd"/>
                            <w:r w:rsidRPr="003C77CF">
                              <w:rPr>
                                <w:sz w:val="20"/>
                              </w:rPr>
                              <w:t xml:space="preserve"> "577f11019494f235d7f2b49c"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>},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"@type": "</w:t>
                            </w:r>
                            <w:proofErr w:type="spellStart"/>
                            <w:proofErr w:type="gramStart"/>
                            <w:r w:rsidRPr="003C77CF">
                              <w:rPr>
                                <w:sz w:val="20"/>
                              </w:rPr>
                              <w:t>prov:Entity</w:t>
                            </w:r>
                            <w:proofErr w:type="spellEnd"/>
                            <w:proofErr w:type="gramEnd"/>
                            <w:r w:rsidRPr="003C77CF">
                              <w:rPr>
                                <w:sz w:val="20"/>
                              </w:rPr>
                              <w:t>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"date": "2016-07-06T18:47:58Z",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"temperature": "29.49",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</w:t>
                            </w:r>
                            <w:proofErr w:type="spellStart"/>
                            <w:r w:rsidRPr="003C77CF">
                              <w:rPr>
                                <w:sz w:val="20"/>
                              </w:rPr>
                              <w:t>wasgeneratedby</w:t>
                            </w:r>
                            <w:proofErr w:type="spellEnd"/>
                            <w:proofErr w:type="gramStart"/>
                            <w:r w:rsidRPr="003C77CF">
                              <w:rPr>
                                <w:sz w:val="20"/>
                              </w:rPr>
                              <w:t>" :</w:t>
                            </w:r>
                            <w:proofErr w:type="gramEnd"/>
                            <w:r w:rsidRPr="003C77CF">
                              <w:rPr>
                                <w:sz w:val="20"/>
                              </w:rPr>
                              <w:t xml:space="preserve"> "577f11069494f235d7f2b49d"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>},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"@type": "</w:t>
                            </w:r>
                            <w:proofErr w:type="spellStart"/>
                            <w:proofErr w:type="gramStart"/>
                            <w:r w:rsidRPr="003C77CF">
                              <w:rPr>
                                <w:sz w:val="20"/>
                              </w:rPr>
                              <w:t>prov:Entity</w:t>
                            </w:r>
                            <w:proofErr w:type="spellEnd"/>
                            <w:proofErr w:type="gramEnd"/>
                            <w:r w:rsidRPr="003C77CF">
                              <w:rPr>
                                <w:sz w:val="20"/>
                              </w:rPr>
                              <w:t>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"date": "2016-07-06T18:47:58Z",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"pressure": "85.35",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 xml:space="preserve">  "</w:t>
                            </w:r>
                            <w:proofErr w:type="spellStart"/>
                            <w:r w:rsidRPr="003C77CF">
                              <w:rPr>
                                <w:sz w:val="20"/>
                              </w:rPr>
                              <w:t>wasgeneratedby</w:t>
                            </w:r>
                            <w:proofErr w:type="spellEnd"/>
                            <w:proofErr w:type="gramStart"/>
                            <w:r w:rsidRPr="003C77CF">
                              <w:rPr>
                                <w:sz w:val="20"/>
                              </w:rPr>
                              <w:t>" :</w:t>
                            </w:r>
                            <w:proofErr w:type="gramEnd"/>
                            <w:r w:rsidRPr="003C77CF">
                              <w:rPr>
                                <w:sz w:val="20"/>
                              </w:rPr>
                              <w:t xml:space="preserve"> "577f11069494f235d7f2b49d"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</w:r>
                            <w:r w:rsidRPr="003C77CF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A473C0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ab/>
                              <w:t>]</w:t>
                            </w:r>
                          </w:p>
                          <w:p w:rsidR="006D5877" w:rsidRPr="003C77CF" w:rsidRDefault="00A473C0" w:rsidP="00A473C0">
                            <w:pPr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  <w:r w:rsidRPr="003C77CF">
                              <w:rPr>
                                <w:sz w:val="20"/>
                              </w:rPr>
                              <w:t>}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608115" id="Text Box 2" o:spid="_x0000_s1030" type="#_x0000_t202" style="width:462.75pt;height:3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" fillcolor="white [3201]" strokeweight=".5pt">
                <v:textbox>
                  <w:txbxContent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bookmarkStart w:id="5" w:name="_GoBack"/>
                      <w:r w:rsidRPr="003C77CF">
                        <w:rPr>
                          <w:sz w:val="20"/>
                        </w:rPr>
                        <w:t>{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 xml:space="preserve">    "@context": "http://ontology.cybershare.utep.edu/smart-cities/</w:t>
                      </w:r>
                      <w:proofErr w:type="spellStart"/>
                      <w:r w:rsidRPr="003C77CF">
                        <w:rPr>
                          <w:sz w:val="20"/>
                        </w:rPr>
                        <w:t>scllv.jsonld</w:t>
                      </w:r>
                      <w:proofErr w:type="spellEnd"/>
                      <w:r w:rsidRPr="003C77CF">
                        <w:rPr>
                          <w:sz w:val="20"/>
                        </w:rPr>
                        <w:t>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  <w:lang w:val="es-MX"/>
                        </w:rPr>
                      </w:pPr>
                      <w:r w:rsidRPr="003C77CF">
                        <w:rPr>
                          <w:sz w:val="20"/>
                        </w:rPr>
                        <w:t xml:space="preserve">    </w:t>
                      </w:r>
                      <w:r w:rsidRPr="003C77CF">
                        <w:rPr>
                          <w:sz w:val="20"/>
                          <w:lang w:val="es-MX"/>
                        </w:rPr>
                        <w:t>"@id</w:t>
                      </w:r>
                      <w:proofErr w:type="gramStart"/>
                      <w:r w:rsidRPr="003C77CF">
                        <w:rPr>
                          <w:sz w:val="20"/>
                          <w:lang w:val="es-MX"/>
                        </w:rPr>
                        <w:t>" :</w:t>
                      </w:r>
                      <w:proofErr w:type="gramEnd"/>
                      <w:r w:rsidRPr="003C77CF">
                        <w:rPr>
                          <w:sz w:val="20"/>
                          <w:lang w:val="es-MX"/>
                        </w:rPr>
                        <w:t xml:space="preserve"> "2d117ce2-4481-11e6-beb8-9e71128cae77",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  <w:lang w:val="es-MX"/>
                        </w:rPr>
                        <w:t xml:space="preserve">    </w:t>
                      </w:r>
                      <w:r w:rsidRPr="003C77CF">
                        <w:rPr>
                          <w:sz w:val="20"/>
                        </w:rPr>
                        <w:t>"@type</w:t>
                      </w:r>
                      <w:proofErr w:type="gramStart"/>
                      <w:r w:rsidRPr="003C77CF">
                        <w:rPr>
                          <w:sz w:val="20"/>
                        </w:rPr>
                        <w:t>" :</w:t>
                      </w:r>
                      <w:proofErr w:type="gramEnd"/>
                      <w:r w:rsidRPr="003C77CF">
                        <w:rPr>
                          <w:sz w:val="20"/>
                        </w:rPr>
                        <w:t xml:space="preserve"> "</w:t>
                      </w:r>
                      <w:proofErr w:type="spellStart"/>
                      <w:r w:rsidRPr="003C77CF">
                        <w:rPr>
                          <w:sz w:val="20"/>
                        </w:rPr>
                        <w:t>prov:Activity</w:t>
                      </w:r>
                      <w:proofErr w:type="spellEnd"/>
                      <w:r w:rsidRPr="003C77CF">
                        <w:rPr>
                          <w:sz w:val="20"/>
                        </w:rPr>
                        <w:t>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  <w:t xml:space="preserve">"label": "Weekly </w:t>
                      </w:r>
                      <w:proofErr w:type="spellStart"/>
                      <w:r w:rsidRPr="003C77CF">
                        <w:rPr>
                          <w:sz w:val="20"/>
                        </w:rPr>
                        <w:t>Livinglab</w:t>
                      </w:r>
                      <w:proofErr w:type="spellEnd"/>
                      <w:r w:rsidRPr="003C77CF">
                        <w:rPr>
                          <w:sz w:val="20"/>
                        </w:rPr>
                        <w:t xml:space="preserve"> Sensing Activity",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  <w:t>"</w:t>
                      </w:r>
                      <w:proofErr w:type="spellStart"/>
                      <w:r w:rsidRPr="003C77CF">
                        <w:rPr>
                          <w:sz w:val="20"/>
                        </w:rPr>
                        <w:t>StartDate</w:t>
                      </w:r>
                      <w:proofErr w:type="spellEnd"/>
                      <w:proofErr w:type="gramStart"/>
                      <w:r w:rsidRPr="003C77CF">
                        <w:rPr>
                          <w:sz w:val="20"/>
                        </w:rPr>
                        <w:t>" :</w:t>
                      </w:r>
                      <w:proofErr w:type="gramEnd"/>
                      <w:r w:rsidRPr="003C77CF">
                        <w:rPr>
                          <w:sz w:val="20"/>
                        </w:rPr>
                        <w:t xml:space="preserve"> "2016-07-06T19:04:44.000Z",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 xml:space="preserve">    </w:t>
                      </w:r>
                      <w:r w:rsidR="00D7131F"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>"</w:t>
                      </w:r>
                      <w:proofErr w:type="spellStart"/>
                      <w:r w:rsidRPr="003C77CF">
                        <w:rPr>
                          <w:sz w:val="20"/>
                        </w:rPr>
                        <w:t>EndDate</w:t>
                      </w:r>
                      <w:proofErr w:type="spellEnd"/>
                      <w:proofErr w:type="gramStart"/>
                      <w:r w:rsidRPr="003C77CF">
                        <w:rPr>
                          <w:sz w:val="20"/>
                        </w:rPr>
                        <w:t>" :</w:t>
                      </w:r>
                      <w:proofErr w:type="gramEnd"/>
                      <w:r w:rsidRPr="003C77CF">
                        <w:rPr>
                          <w:sz w:val="20"/>
                        </w:rPr>
                        <w:t xml:space="preserve"> "2016-07-06T19:04:44.000Z",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  <w:t>"dataset": [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  <w:t xml:space="preserve">    {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"@type": "</w:t>
                      </w:r>
                      <w:proofErr w:type="spellStart"/>
                      <w:proofErr w:type="gramStart"/>
                      <w:r w:rsidRPr="003C77CF">
                        <w:rPr>
                          <w:sz w:val="20"/>
                        </w:rPr>
                        <w:t>prov:Entity</w:t>
                      </w:r>
                      <w:proofErr w:type="spellEnd"/>
                      <w:proofErr w:type="gramEnd"/>
                      <w:r w:rsidRPr="003C77CF">
                        <w:rPr>
                          <w:sz w:val="20"/>
                        </w:rPr>
                        <w:t>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"date": "2016-07-06T18:47:54Z",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"light": "7",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</w:t>
                      </w:r>
                      <w:proofErr w:type="spellStart"/>
                      <w:r w:rsidRPr="003C77CF">
                        <w:rPr>
                          <w:sz w:val="20"/>
                        </w:rPr>
                        <w:t>wasgeneratedby</w:t>
                      </w:r>
                      <w:proofErr w:type="spellEnd"/>
                      <w:proofErr w:type="gramStart"/>
                      <w:r w:rsidRPr="003C77CF">
                        <w:rPr>
                          <w:sz w:val="20"/>
                        </w:rPr>
                        <w:t>" :</w:t>
                      </w:r>
                      <w:proofErr w:type="gramEnd"/>
                      <w:r w:rsidRPr="003C77CF">
                        <w:rPr>
                          <w:sz w:val="20"/>
                        </w:rPr>
                        <w:t xml:space="preserve"> "577f10f29494f235d7f2b49b"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>},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>{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"@type": "</w:t>
                      </w:r>
                      <w:proofErr w:type="spellStart"/>
                      <w:proofErr w:type="gramStart"/>
                      <w:r w:rsidRPr="003C77CF">
                        <w:rPr>
                          <w:sz w:val="20"/>
                        </w:rPr>
                        <w:t>prov:Entity</w:t>
                      </w:r>
                      <w:proofErr w:type="spellEnd"/>
                      <w:proofErr w:type="gramEnd"/>
                      <w:r w:rsidRPr="003C77CF">
                        <w:rPr>
                          <w:sz w:val="20"/>
                        </w:rPr>
                        <w:t>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"date": "2016-07-06T18:47:54Z",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"noise": "23.46",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</w:t>
                      </w:r>
                      <w:proofErr w:type="spellStart"/>
                      <w:r w:rsidRPr="003C77CF">
                        <w:rPr>
                          <w:sz w:val="20"/>
                        </w:rPr>
                        <w:t>wasgeneratedby</w:t>
                      </w:r>
                      <w:proofErr w:type="spellEnd"/>
                      <w:proofErr w:type="gramStart"/>
                      <w:r w:rsidRPr="003C77CF">
                        <w:rPr>
                          <w:sz w:val="20"/>
                        </w:rPr>
                        <w:t>" :</w:t>
                      </w:r>
                      <w:proofErr w:type="gramEnd"/>
                      <w:r w:rsidRPr="003C77CF">
                        <w:rPr>
                          <w:sz w:val="20"/>
                        </w:rPr>
                        <w:t xml:space="preserve"> "577f11019494f235d7f2b49c"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>},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>{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"@type": "</w:t>
                      </w:r>
                      <w:proofErr w:type="spellStart"/>
                      <w:proofErr w:type="gramStart"/>
                      <w:r w:rsidRPr="003C77CF">
                        <w:rPr>
                          <w:sz w:val="20"/>
                        </w:rPr>
                        <w:t>prov:Entity</w:t>
                      </w:r>
                      <w:proofErr w:type="spellEnd"/>
                      <w:proofErr w:type="gramEnd"/>
                      <w:r w:rsidRPr="003C77CF">
                        <w:rPr>
                          <w:sz w:val="20"/>
                        </w:rPr>
                        <w:t>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"date": "2016-07-06T18:47:58Z",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"temperature": "29.49",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</w:t>
                      </w:r>
                      <w:proofErr w:type="spellStart"/>
                      <w:r w:rsidRPr="003C77CF">
                        <w:rPr>
                          <w:sz w:val="20"/>
                        </w:rPr>
                        <w:t>wasgeneratedby</w:t>
                      </w:r>
                      <w:proofErr w:type="spellEnd"/>
                      <w:proofErr w:type="gramStart"/>
                      <w:r w:rsidRPr="003C77CF">
                        <w:rPr>
                          <w:sz w:val="20"/>
                        </w:rPr>
                        <w:t>" :</w:t>
                      </w:r>
                      <w:proofErr w:type="gramEnd"/>
                      <w:r w:rsidRPr="003C77CF">
                        <w:rPr>
                          <w:sz w:val="20"/>
                        </w:rPr>
                        <w:t xml:space="preserve"> "577f11069494f235d7f2b49d"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>},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>{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"@type": "</w:t>
                      </w:r>
                      <w:proofErr w:type="spellStart"/>
                      <w:proofErr w:type="gramStart"/>
                      <w:r w:rsidRPr="003C77CF">
                        <w:rPr>
                          <w:sz w:val="20"/>
                        </w:rPr>
                        <w:t>prov:Entity</w:t>
                      </w:r>
                      <w:proofErr w:type="spellEnd"/>
                      <w:proofErr w:type="gramEnd"/>
                      <w:r w:rsidRPr="003C77CF">
                        <w:rPr>
                          <w:sz w:val="20"/>
                        </w:rPr>
                        <w:t>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"date": "2016-07-06T18:47:58Z",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"pressure": "85.35",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 xml:space="preserve">  "</w:t>
                      </w:r>
                      <w:proofErr w:type="spellStart"/>
                      <w:r w:rsidRPr="003C77CF">
                        <w:rPr>
                          <w:sz w:val="20"/>
                        </w:rPr>
                        <w:t>wasgeneratedby</w:t>
                      </w:r>
                      <w:proofErr w:type="spellEnd"/>
                      <w:proofErr w:type="gramStart"/>
                      <w:r w:rsidRPr="003C77CF">
                        <w:rPr>
                          <w:sz w:val="20"/>
                        </w:rPr>
                        <w:t>" :</w:t>
                      </w:r>
                      <w:proofErr w:type="gramEnd"/>
                      <w:r w:rsidRPr="003C77CF">
                        <w:rPr>
                          <w:sz w:val="20"/>
                        </w:rPr>
                        <w:t xml:space="preserve"> "577f11069494f235d7f2b49d"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</w:r>
                      <w:r w:rsidRPr="003C77CF">
                        <w:rPr>
                          <w:sz w:val="20"/>
                        </w:rPr>
                        <w:tab/>
                        <w:t>}</w:t>
                      </w:r>
                    </w:p>
                    <w:p w:rsidR="00A473C0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ab/>
                        <w:t>]</w:t>
                      </w:r>
                    </w:p>
                    <w:p w:rsidR="006D5877" w:rsidRPr="003C77CF" w:rsidRDefault="00A473C0" w:rsidP="00A473C0">
                      <w:pPr>
                        <w:spacing w:before="0"/>
                        <w:ind w:left="0"/>
                        <w:rPr>
                          <w:sz w:val="20"/>
                        </w:rPr>
                      </w:pPr>
                      <w:r w:rsidRPr="003C77CF">
                        <w:rPr>
                          <w:sz w:val="20"/>
                        </w:rPr>
                        <w:t>}</w:t>
                      </w:r>
                      <w:bookmarkEnd w:id="5"/>
                    </w:p>
                  </w:txbxContent>
                </v:textbox>
                <w10:anchorlock/>
              </v:shape>
            </w:pict>
          </mc:Fallback>
        </mc:AlternateContent>
      </w:r>
    </w:p>
    <w:p w:rsidR="00902264" w:rsidRDefault="00902264" w:rsidP="00902264"/>
    <w:p w:rsidR="00902264" w:rsidRDefault="00902264" w:rsidP="00902264"/>
    <w:p w:rsidR="00902264" w:rsidRDefault="00902264" w:rsidP="00902264"/>
    <w:p w:rsidR="00902264" w:rsidRDefault="00902264" w:rsidP="00902264"/>
    <w:p w:rsidR="00902264" w:rsidRDefault="00902264" w:rsidP="00902264"/>
    <w:p w:rsidR="00902264" w:rsidRDefault="00902264" w:rsidP="00902264"/>
    <w:p w:rsidR="00902264" w:rsidRDefault="00902264" w:rsidP="00036856">
      <w:pPr>
        <w:ind w:left="0"/>
      </w:pPr>
    </w:p>
    <w:sectPr w:rsidR="00902264" w:rsidSect="00251DFF">
      <w:headerReference w:type="default" r:id="rId10"/>
      <w:footerReference w:type="default" r:id="rId11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46E" w:rsidRDefault="00D0546E">
      <w:r>
        <w:separator/>
      </w:r>
    </w:p>
    <w:p w:rsidR="00D0546E" w:rsidRDefault="00D0546E"/>
  </w:endnote>
  <w:endnote w:type="continuationSeparator" w:id="0">
    <w:p w:rsidR="00D0546E" w:rsidRDefault="00D0546E">
      <w:r>
        <w:continuationSeparator/>
      </w:r>
    </w:p>
    <w:p w:rsidR="00D0546E" w:rsidRDefault="00D054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6D5877">
      <w:sdt>
        <w:sdtPr>
          <w:alias w:val="Date"/>
          <w:tag w:val=""/>
          <w:id w:val="-1726279576"/>
          <w:placeholder>
            <w:docPart w:val="6A1644856472486BBB4ED85480E01BA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7-26T00:00:00Z">
            <w:dateFormat w:val="M/d/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</w:tcPr>
            <w:p w:rsidR="006D5877" w:rsidRDefault="006D5877">
              <w:pPr>
                <w:pStyle w:val="Footer"/>
              </w:pPr>
              <w:r>
                <w:t>7/26/2016</w:t>
              </w:r>
            </w:p>
          </w:tc>
        </w:sdtContent>
      </w:sdt>
      <w:tc>
        <w:tcPr>
          <w:tcW w:w="3500" w:type="pct"/>
        </w:tcPr>
        <w:p w:rsidR="006D5877" w:rsidRDefault="006D5877">
          <w:pPr>
            <w:pStyle w:val="Footer"/>
            <w:jc w:val="center"/>
          </w:pPr>
          <w:sdt>
            <w:sdtPr>
              <w:alias w:val="Title"/>
              <w:tag w:val=""/>
              <w:id w:val="-133877566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>Data Model View</w:t>
              </w:r>
            </w:sdtContent>
          </w:sdt>
        </w:p>
      </w:tc>
      <w:tc>
        <w:tcPr>
          <w:tcW w:w="750" w:type="pct"/>
        </w:tcPr>
        <w:p w:rsidR="006D5877" w:rsidRDefault="006D587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C77C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6D5877" w:rsidRDefault="006D5877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46E" w:rsidRDefault="00D0546E">
      <w:r>
        <w:separator/>
      </w:r>
    </w:p>
    <w:p w:rsidR="00D0546E" w:rsidRDefault="00D0546E"/>
  </w:footnote>
  <w:footnote w:type="continuationSeparator" w:id="0">
    <w:p w:rsidR="00D0546E" w:rsidRDefault="00D0546E">
      <w:r>
        <w:continuationSeparator/>
      </w:r>
    </w:p>
    <w:p w:rsidR="00D0546E" w:rsidRDefault="00D054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877" w:rsidRDefault="006D5877">
    <w:pPr>
      <w:pStyle w:val="Header"/>
    </w:pPr>
    <w:r>
      <w:t>Data Model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2E"/>
    <w:rsid w:val="00036856"/>
    <w:rsid w:val="0004361F"/>
    <w:rsid w:val="00072537"/>
    <w:rsid w:val="00083802"/>
    <w:rsid w:val="000A2892"/>
    <w:rsid w:val="000B2B16"/>
    <w:rsid w:val="000F7B3F"/>
    <w:rsid w:val="00124370"/>
    <w:rsid w:val="001529FA"/>
    <w:rsid w:val="001561D2"/>
    <w:rsid w:val="00183851"/>
    <w:rsid w:val="001947E8"/>
    <w:rsid w:val="001C5529"/>
    <w:rsid w:val="002155A1"/>
    <w:rsid w:val="00222801"/>
    <w:rsid w:val="00223D15"/>
    <w:rsid w:val="00251DFF"/>
    <w:rsid w:val="00257102"/>
    <w:rsid w:val="002650AB"/>
    <w:rsid w:val="00272E8B"/>
    <w:rsid w:val="0028149A"/>
    <w:rsid w:val="00286EBB"/>
    <w:rsid w:val="00290E31"/>
    <w:rsid w:val="00292786"/>
    <w:rsid w:val="002A6E78"/>
    <w:rsid w:val="002B2A31"/>
    <w:rsid w:val="002F4BC8"/>
    <w:rsid w:val="003031FD"/>
    <w:rsid w:val="00303B2E"/>
    <w:rsid w:val="00332875"/>
    <w:rsid w:val="0034555A"/>
    <w:rsid w:val="00351AFF"/>
    <w:rsid w:val="0035543E"/>
    <w:rsid w:val="00372BE2"/>
    <w:rsid w:val="00395B05"/>
    <w:rsid w:val="003A081D"/>
    <w:rsid w:val="003C0C9E"/>
    <w:rsid w:val="003C4A3A"/>
    <w:rsid w:val="003C77CF"/>
    <w:rsid w:val="003D130A"/>
    <w:rsid w:val="003E0D56"/>
    <w:rsid w:val="0040059A"/>
    <w:rsid w:val="00417B1D"/>
    <w:rsid w:val="004212F7"/>
    <w:rsid w:val="0047276A"/>
    <w:rsid w:val="00490B05"/>
    <w:rsid w:val="004A5F19"/>
    <w:rsid w:val="004C5647"/>
    <w:rsid w:val="004E4CC1"/>
    <w:rsid w:val="00503BB5"/>
    <w:rsid w:val="00530A81"/>
    <w:rsid w:val="00552228"/>
    <w:rsid w:val="00577AA9"/>
    <w:rsid w:val="005942F3"/>
    <w:rsid w:val="00595FAB"/>
    <w:rsid w:val="005C071A"/>
    <w:rsid w:val="005E4234"/>
    <w:rsid w:val="005E68B0"/>
    <w:rsid w:val="00643035"/>
    <w:rsid w:val="00644FDF"/>
    <w:rsid w:val="00651251"/>
    <w:rsid w:val="006565AE"/>
    <w:rsid w:val="006918E3"/>
    <w:rsid w:val="00697CA3"/>
    <w:rsid w:val="006C38CD"/>
    <w:rsid w:val="006C41A0"/>
    <w:rsid w:val="006D5877"/>
    <w:rsid w:val="00713ADD"/>
    <w:rsid w:val="007160A5"/>
    <w:rsid w:val="00763DE8"/>
    <w:rsid w:val="007B2631"/>
    <w:rsid w:val="007D6E16"/>
    <w:rsid w:val="007D78DF"/>
    <w:rsid w:val="007E6B6D"/>
    <w:rsid w:val="007F0135"/>
    <w:rsid w:val="008032CC"/>
    <w:rsid w:val="008120BF"/>
    <w:rsid w:val="00812792"/>
    <w:rsid w:val="00813E97"/>
    <w:rsid w:val="0084149D"/>
    <w:rsid w:val="00843466"/>
    <w:rsid w:val="008468C1"/>
    <w:rsid w:val="00857DA5"/>
    <w:rsid w:val="00865DA4"/>
    <w:rsid w:val="008A6228"/>
    <w:rsid w:val="008B2A94"/>
    <w:rsid w:val="008C3D46"/>
    <w:rsid w:val="008D7D75"/>
    <w:rsid w:val="008E03B3"/>
    <w:rsid w:val="0090193B"/>
    <w:rsid w:val="00902264"/>
    <w:rsid w:val="0090560A"/>
    <w:rsid w:val="00933C94"/>
    <w:rsid w:val="00953BE0"/>
    <w:rsid w:val="00954D46"/>
    <w:rsid w:val="00994ECB"/>
    <w:rsid w:val="009F7EA7"/>
    <w:rsid w:val="00A058B4"/>
    <w:rsid w:val="00A12B03"/>
    <w:rsid w:val="00A21E6D"/>
    <w:rsid w:val="00A473C0"/>
    <w:rsid w:val="00A53A6B"/>
    <w:rsid w:val="00A570A3"/>
    <w:rsid w:val="00A76524"/>
    <w:rsid w:val="00AA15E1"/>
    <w:rsid w:val="00B05C2E"/>
    <w:rsid w:val="00B66A1D"/>
    <w:rsid w:val="00B72E28"/>
    <w:rsid w:val="00BA75DD"/>
    <w:rsid w:val="00BB6825"/>
    <w:rsid w:val="00BC2495"/>
    <w:rsid w:val="00BE45DD"/>
    <w:rsid w:val="00BF44C3"/>
    <w:rsid w:val="00C2423F"/>
    <w:rsid w:val="00C348AE"/>
    <w:rsid w:val="00C36FE9"/>
    <w:rsid w:val="00C66C1E"/>
    <w:rsid w:val="00C72F86"/>
    <w:rsid w:val="00C8577A"/>
    <w:rsid w:val="00CA07FA"/>
    <w:rsid w:val="00CC70A9"/>
    <w:rsid w:val="00CD50DB"/>
    <w:rsid w:val="00CE142B"/>
    <w:rsid w:val="00CE21A3"/>
    <w:rsid w:val="00D0546E"/>
    <w:rsid w:val="00D14446"/>
    <w:rsid w:val="00D423C1"/>
    <w:rsid w:val="00D7131F"/>
    <w:rsid w:val="00D87D12"/>
    <w:rsid w:val="00DA2C4F"/>
    <w:rsid w:val="00DB2E95"/>
    <w:rsid w:val="00DB300A"/>
    <w:rsid w:val="00DF60E1"/>
    <w:rsid w:val="00E116EF"/>
    <w:rsid w:val="00E22F1F"/>
    <w:rsid w:val="00E41F6B"/>
    <w:rsid w:val="00E433FB"/>
    <w:rsid w:val="00E510A9"/>
    <w:rsid w:val="00E72782"/>
    <w:rsid w:val="00E979C0"/>
    <w:rsid w:val="00EA2FC0"/>
    <w:rsid w:val="00EA4E6B"/>
    <w:rsid w:val="00EB493B"/>
    <w:rsid w:val="00EE45D3"/>
    <w:rsid w:val="00F04CBD"/>
    <w:rsid w:val="00F21485"/>
    <w:rsid w:val="00F53D76"/>
    <w:rsid w:val="00F6120F"/>
    <w:rsid w:val="00F74890"/>
    <w:rsid w:val="00F82651"/>
    <w:rsid w:val="00FA5BAD"/>
    <w:rsid w:val="00FC4566"/>
    <w:rsid w:val="00FD0B1C"/>
    <w:rsid w:val="00FF1C5C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EF0311"/>
  <w15:chartTrackingRefBased/>
  <w15:docId w15:val="{635C0637-588C-445D-AC14-523AF1B3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1CADE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2683C6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2683C6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1D99A0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0A2892"/>
    <w:pPr>
      <w:outlineLvl w:val="3"/>
    </w:pPr>
    <w:rPr>
      <w:rFonts w:asciiTheme="majorHAnsi" w:eastAsiaTheme="majorEastAsia" w:hAnsiTheme="majorHAnsi" w:cstheme="majorBidi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1CADE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2683C6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1D99A0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0A2892"/>
    <w:rPr>
      <w:rFonts w:asciiTheme="majorHAnsi" w:eastAsiaTheme="majorEastAsia" w:hAnsiTheme="majorHAnsi" w:cstheme="majorBidi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2683C6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683C6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1CADE4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1CADE4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264356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45D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E45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45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E45DD"/>
    <w:rPr>
      <w:color w:val="6EAC1C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BE45DD"/>
    <w:pPr>
      <w:spacing w:after="0" w:line="240" w:lineRule="auto"/>
    </w:pPr>
    <w:rPr>
      <w:rFonts w:eastAsiaTheme="minorHAnsi"/>
      <w:kern w:val="0"/>
      <w:lang w:val="es-US" w:eastAsia="en-US"/>
      <w14:ligatures w14:val="none"/>
    </w:r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03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3BB5"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apple-converted-space">
    <w:name w:val="apple-converted-space"/>
    <w:basedOn w:val="DefaultParagraphFont"/>
    <w:rsid w:val="00490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INK%20Student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1644856472486BBB4ED85480E01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01DB2-4A0B-4ACB-97DF-13BCEFBC70F2}"/>
      </w:docPartPr>
      <w:docPartBody>
        <w:p w:rsidR="00156AB9" w:rsidRDefault="00521FB5">
          <w:pPr>
            <w:pStyle w:val="6A1644856472486BBB4ED85480E01BAC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B5"/>
    <w:rsid w:val="0012172B"/>
    <w:rsid w:val="00156AB9"/>
    <w:rsid w:val="003F7925"/>
    <w:rsid w:val="00521FB5"/>
    <w:rsid w:val="00C96CA8"/>
    <w:rsid w:val="00F0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4E4FA5EEA49746C5ACA197C7B7DF2BAE">
    <w:name w:val="4E4FA5EEA49746C5ACA197C7B7DF2BAE"/>
  </w:style>
  <w:style w:type="paragraph" w:customStyle="1" w:styleId="85870E638CA2443EBA276E650AD17324">
    <w:name w:val="85870E638CA2443EBA276E650AD17324"/>
  </w:style>
  <w:style w:type="paragraph" w:customStyle="1" w:styleId="5216C74F62274CE18602C8FFC9F65A19">
    <w:name w:val="5216C74F62274CE18602C8FFC9F65A19"/>
  </w:style>
  <w:style w:type="paragraph" w:customStyle="1" w:styleId="D4C92C1CD4F94E668D509B5F7D580C0C">
    <w:name w:val="D4C92C1CD4F94E668D509B5F7D580C0C"/>
  </w:style>
  <w:style w:type="paragraph" w:customStyle="1" w:styleId="458185C44C094D919C2F8751D25B8332">
    <w:name w:val="458185C44C094D919C2F8751D25B8332"/>
  </w:style>
  <w:style w:type="paragraph" w:customStyle="1" w:styleId="9F651EDAA4D84213AD8FC9E255A1B640">
    <w:name w:val="9F651EDAA4D84213AD8FC9E255A1B640"/>
  </w:style>
  <w:style w:type="paragraph" w:customStyle="1" w:styleId="1816DF914DC549859D707F4CA8B60794">
    <w:name w:val="1816DF914DC549859D707F4CA8B60794"/>
  </w:style>
  <w:style w:type="paragraph" w:customStyle="1" w:styleId="F3E7234A89EA4D7EB06E0D70AA9A3ADE">
    <w:name w:val="F3E7234A89EA4D7EB06E0D70AA9A3ADE"/>
  </w:style>
  <w:style w:type="paragraph" w:customStyle="1" w:styleId="68A520DB1D1A4FAE9E1519627DDE90A0">
    <w:name w:val="68A520DB1D1A4FAE9E1519627DDE90A0"/>
  </w:style>
  <w:style w:type="paragraph" w:customStyle="1" w:styleId="7AACC441A5C34E61895FA4C50EC9007E">
    <w:name w:val="7AACC441A5C34E61895FA4C50EC9007E"/>
  </w:style>
  <w:style w:type="paragraph" w:customStyle="1" w:styleId="656C452EBFFC432C9BCA7947DF58CD14">
    <w:name w:val="656C452EBFFC432C9BCA7947DF58CD14"/>
  </w:style>
  <w:style w:type="paragraph" w:customStyle="1" w:styleId="3B30D76583E049B98D2B6F031F34CD7A">
    <w:name w:val="3B30D76583E049B98D2B6F031F34CD7A"/>
  </w:style>
  <w:style w:type="paragraph" w:customStyle="1" w:styleId="A3F8A107489746BBBCB98AA669AADD1C">
    <w:name w:val="A3F8A107489746BBBCB98AA669AADD1C"/>
  </w:style>
  <w:style w:type="paragraph" w:customStyle="1" w:styleId="CCB6E40A2CB342049730CAB4595108F6">
    <w:name w:val="CCB6E40A2CB342049730CAB4595108F6"/>
  </w:style>
  <w:style w:type="paragraph" w:customStyle="1" w:styleId="1B957566FBA048299B8014BA6C1FBCEA">
    <w:name w:val="1B957566FBA048299B8014BA6C1FBCEA"/>
  </w:style>
  <w:style w:type="paragraph" w:customStyle="1" w:styleId="0E6CD1876FDD4DCE97797C998A3E9613">
    <w:name w:val="0E6CD1876FDD4DCE97797C998A3E9613"/>
  </w:style>
  <w:style w:type="paragraph" w:customStyle="1" w:styleId="D5A657F95B964A63AC32C7ACEC548CE1">
    <w:name w:val="D5A657F95B964A63AC32C7ACEC548CE1"/>
  </w:style>
  <w:style w:type="paragraph" w:customStyle="1" w:styleId="405B3E14F79D46D8A3DE90A046959E5A">
    <w:name w:val="405B3E14F79D46D8A3DE90A046959E5A"/>
  </w:style>
  <w:style w:type="paragraph" w:customStyle="1" w:styleId="F7544471E29F441F9FE2B4CA093C9B92">
    <w:name w:val="F7544471E29F441F9FE2B4CA093C9B92"/>
  </w:style>
  <w:style w:type="paragraph" w:customStyle="1" w:styleId="BA69F2CAC997414C9A9517B3B8222DC9">
    <w:name w:val="BA69F2CAC997414C9A9517B3B8222DC9"/>
  </w:style>
  <w:style w:type="paragraph" w:customStyle="1" w:styleId="2636740602594D668B170F24CB0DF9C1">
    <w:name w:val="2636740602594D668B170F24CB0DF9C1"/>
  </w:style>
  <w:style w:type="paragraph" w:customStyle="1" w:styleId="90FD128620544995A943F745DE032BAD">
    <w:name w:val="90FD128620544995A943F745DE032BAD"/>
  </w:style>
  <w:style w:type="paragraph" w:customStyle="1" w:styleId="513B7B55EF3E464089AF3BD1E7F54227">
    <w:name w:val="513B7B55EF3E464089AF3BD1E7F54227"/>
  </w:style>
  <w:style w:type="paragraph" w:customStyle="1" w:styleId="D1DBC077C5234EF4810532D8CEFDE903">
    <w:name w:val="D1DBC077C5234EF4810532D8CEFDE903"/>
  </w:style>
  <w:style w:type="paragraph" w:customStyle="1" w:styleId="396D0D268462458CBA238C22602A6CF7">
    <w:name w:val="396D0D268462458CBA238C22602A6CF7"/>
  </w:style>
  <w:style w:type="paragraph" w:customStyle="1" w:styleId="01E3CAEC3EE9400FB135FD5152710F0C">
    <w:name w:val="01E3CAEC3EE9400FB135FD5152710F0C"/>
  </w:style>
  <w:style w:type="paragraph" w:customStyle="1" w:styleId="EE5C2332BDC445F79CB0014199F07757">
    <w:name w:val="EE5C2332BDC445F79CB0014199F07757"/>
  </w:style>
  <w:style w:type="paragraph" w:customStyle="1" w:styleId="BCCBF0F36F2D4360A342B19773DE32FE">
    <w:name w:val="BCCBF0F36F2D4360A342B19773DE32FE"/>
  </w:style>
  <w:style w:type="paragraph" w:customStyle="1" w:styleId="6A1644856472486BBB4ED85480E01BAC">
    <w:name w:val="6A1644856472486BBB4ED85480E01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2016-07-26T00:00:00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70863-DE0C-4042-B763-73C45FBF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84</TotalTime>
  <Pages>9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Model View</vt:lpstr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Model View</dc:title>
  <dc:subject>Architecture document</dc:subject>
  <dc:creator>ilinktudent</dc:creator>
  <cp:keywords/>
  <cp:lastModifiedBy>Luis</cp:lastModifiedBy>
  <cp:revision>31</cp:revision>
  <cp:lastPrinted>2015-12-08T00:25:00Z</cp:lastPrinted>
  <dcterms:created xsi:type="dcterms:W3CDTF">2016-07-26T21:25:00Z</dcterms:created>
  <dcterms:modified xsi:type="dcterms:W3CDTF">2016-07-26T22:47:00Z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